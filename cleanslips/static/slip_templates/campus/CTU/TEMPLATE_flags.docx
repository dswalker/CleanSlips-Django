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125819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0A3A855B" w14:textId="65690CAA" w:rsidR="002334FF" w:rsidRDefault="002334FF" w:rsidP="00125819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EEAE73B" wp14:editId="7EC84E19">
                  <wp:extent cx="2133600" cy="1114425"/>
                  <wp:effectExtent l="0" t="0" r="0" b="9525"/>
                  <wp:docPr id="3" name="Picture 3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1AB540" w14:textId="77777777" w:rsidR="002334FF" w:rsidRDefault="002334FF" w:rsidP="00125819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3FF80532" w14:textId="77777777" w:rsidR="00D4556B" w:rsidRDefault="00D4556B" w:rsidP="00D4556B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28EC136D" w14:textId="77777777" w:rsidR="00D4556B" w:rsidRDefault="00D4556B" w:rsidP="00D4556B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03B20249" w14:textId="77777777" w:rsidR="00D4556B" w:rsidRDefault="00D4556B" w:rsidP="00D4556B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Title: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5F0E5B25" w14:textId="77777777" w:rsidR="00D4556B" w:rsidRDefault="00D4556B" w:rsidP="00D4556B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44CB9639" w14:textId="77777777" w:rsidR="00D4556B" w:rsidRDefault="00D4556B" w:rsidP="00D4556B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Location: </w:t>
            </w:r>
            <w:r>
              <w:rPr>
                <w:rFonts w:ascii="Tahoma" w:hAnsi="Tahoma" w:cs="Tahoma"/>
                <w:color w:val="D0202D"/>
              </w:rPr>
              <w:fldChar w:fldCharType="begin"/>
            </w:r>
            <w:r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514EE53E" w14:textId="77777777" w:rsidR="00D4556B" w:rsidRDefault="00D4556B" w:rsidP="00D4556B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5ABD61E0" w14:textId="77777777" w:rsidR="00D4556B" w:rsidRDefault="00D4556B" w:rsidP="00D4556B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2E60ACDC" w14:textId="77777777" w:rsidR="00D4556B" w:rsidRDefault="00D4556B" w:rsidP="00D4556B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br/>
              <w:t>No Renewals</w:t>
            </w:r>
          </w:p>
          <w:p w14:paraId="4DD44FA2" w14:textId="77777777" w:rsidR="00D4556B" w:rsidRDefault="00D4556B" w:rsidP="00D4556B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Replacement Charge = $90.00</w:t>
            </w:r>
          </w:p>
          <w:p w14:paraId="7CCF2F11" w14:textId="77777777" w:rsidR="002334FF" w:rsidRDefault="002334FF" w:rsidP="00125819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by: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Stanislaus State (CTU)</w:t>
            </w:r>
          </w:p>
          <w:p w14:paraId="334D8DD9" w14:textId="77777777" w:rsidR="002334FF" w:rsidRDefault="002334FF" w:rsidP="00125819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</w:p>
          <w:p w14:paraId="0DF176B2" w14:textId="3BDCC45B" w:rsidR="007F50DD" w:rsidRDefault="007F50DD" w:rsidP="00125819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D0202D"/>
                <w:sz w:val="12"/>
                <w:szCs w:val="32"/>
              </w:rPr>
            </w:pPr>
            <w:r>
              <w:rPr>
                <w:rFonts w:ascii="Tahoma" w:eastAsia="Calibri" w:hAnsi="Tahoma" w:cs="Tahoma"/>
                <w:b/>
                <w:color w:val="D0202D"/>
                <w:sz w:val="12"/>
                <w:szCs w:val="32"/>
              </w:rPr>
              <w:br/>
            </w:r>
          </w:p>
          <w:p w14:paraId="1F65AA62" w14:textId="1A46247B" w:rsidR="00A4428C" w:rsidRPr="007F50DD" w:rsidRDefault="00A4428C" w:rsidP="00125819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D0202D"/>
                <w:sz w:val="12"/>
                <w:szCs w:val="32"/>
              </w:rPr>
            </w:pP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</w:p>
          <w:p w14:paraId="0A8D63EF" w14:textId="540E18DD" w:rsidR="00003A56" w:rsidRPr="00B458C4" w:rsidRDefault="00891412" w:rsidP="00A4428C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  <w:pict w14:anchorId="3222895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3pt;height:108pt">
                  <v:imagedata r:id="rId9" o:title="New_item_condition strap"/>
                </v:shape>
              </w:pict>
            </w:r>
            <w:r w:rsidR="00961F20"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 xml:space="preserve"> </w:t>
            </w: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4C8A78" w14:textId="77777777" w:rsidR="00891412" w:rsidRDefault="00891412" w:rsidP="00D42A2C">
      <w:r>
        <w:separator/>
      </w:r>
    </w:p>
  </w:endnote>
  <w:endnote w:type="continuationSeparator" w:id="0">
    <w:p w14:paraId="11D5BDF2" w14:textId="77777777" w:rsidR="00891412" w:rsidRDefault="00891412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619E7B" w14:textId="77777777" w:rsidR="00891412" w:rsidRDefault="00891412" w:rsidP="00D42A2C">
      <w:r>
        <w:separator/>
      </w:r>
    </w:p>
  </w:footnote>
  <w:footnote w:type="continuationSeparator" w:id="0">
    <w:p w14:paraId="520C0CC6" w14:textId="77777777" w:rsidR="00891412" w:rsidRDefault="00891412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03A56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819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1F5FE4"/>
    <w:rsid w:val="0020665A"/>
    <w:rsid w:val="002164DD"/>
    <w:rsid w:val="002165E2"/>
    <w:rsid w:val="00221353"/>
    <w:rsid w:val="00224014"/>
    <w:rsid w:val="00224B7F"/>
    <w:rsid w:val="002334FF"/>
    <w:rsid w:val="0023426A"/>
    <w:rsid w:val="00242C94"/>
    <w:rsid w:val="0026122A"/>
    <w:rsid w:val="0026771E"/>
    <w:rsid w:val="002A0533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B6C44"/>
    <w:rsid w:val="004C1615"/>
    <w:rsid w:val="004D2301"/>
    <w:rsid w:val="004E3FA8"/>
    <w:rsid w:val="004F5383"/>
    <w:rsid w:val="00552DAF"/>
    <w:rsid w:val="00580393"/>
    <w:rsid w:val="00584F0B"/>
    <w:rsid w:val="005851BD"/>
    <w:rsid w:val="005A4C45"/>
    <w:rsid w:val="005B63E1"/>
    <w:rsid w:val="005C1BED"/>
    <w:rsid w:val="00612762"/>
    <w:rsid w:val="00622A7E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7F50D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91412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61F20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428C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D29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56B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158A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21298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A552B"/>
    <w:rsid w:val="00FC3C7D"/>
    <w:rsid w:val="00FC6559"/>
    <w:rsid w:val="00FD5675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6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6D8BE-1FFC-4686-BF13-C338166E9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66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37</cp:revision>
  <cp:lastPrinted>2014-12-11T23:20:00Z</cp:lastPrinted>
  <dcterms:created xsi:type="dcterms:W3CDTF">2018-10-17T16:11:00Z</dcterms:created>
  <dcterms:modified xsi:type="dcterms:W3CDTF">2019-09-04T17:53:00Z</dcterms:modified>
</cp:coreProperties>
</file>