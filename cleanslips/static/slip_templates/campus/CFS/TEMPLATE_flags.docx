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F3A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F3A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F3A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begin"/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instrText xml:space="preserve"> MERGEFIELD Availability </w:instrTex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separate"/>
            </w:r>
            <w:r w:rsidRPr="00C926E1">
              <w:rPr>
                <w:rFonts w:ascii="Tahoma" w:hAnsi="Tahoma" w:cs="Tahoma"/>
                <w:noProof/>
                <w:color w:val="D0202D"/>
                <w:highlight w:val="lightGray"/>
              </w:rPr>
              <w:t>«Availability»</w: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63E30CC7" w:rsidR="001060E1" w:rsidRPr="00755914" w:rsidRDefault="001060E1" w:rsidP="006F3A5E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5591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05424D48" w14:textId="77777777" w:rsidR="003715D9" w:rsidRDefault="003715D9" w:rsidP="006F3A5E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71634D1A" w14:textId="3D2FB68C" w:rsidR="00932716" w:rsidRDefault="001060E1" w:rsidP="000D2740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C567D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(CFS)</w:t>
            </w:r>
          </w:p>
          <w:p w14:paraId="6A7AF17F" w14:textId="77777777" w:rsidR="000D2740" w:rsidRPr="00932716" w:rsidRDefault="000D2740" w:rsidP="000D2740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00437FD4" w14:textId="77777777" w:rsidR="00300583" w:rsidRDefault="00300583" w:rsidP="000D274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2D64C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116.25pt">
                  <v:imagedata r:id="rId9" o:title="fresno1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DE31F2B" w14:textId="6E74573C" w:rsidR="000D2740" w:rsidRDefault="00300583" w:rsidP="000D2740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3CCC9F3A" w14:textId="77777777" w:rsidR="00AB123E" w:rsidRDefault="00845222" w:rsidP="006F3A5E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2CC9D779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2F9426EB" w:rsidR="003715D9" w:rsidRPr="00B458C4" w:rsidRDefault="003715D9" w:rsidP="006F3A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30237" w14:textId="77777777" w:rsidR="00845222" w:rsidRDefault="00845222" w:rsidP="00D42A2C">
      <w:r>
        <w:separator/>
      </w:r>
    </w:p>
  </w:endnote>
  <w:endnote w:type="continuationSeparator" w:id="0">
    <w:p w14:paraId="49C67E87" w14:textId="77777777" w:rsidR="00845222" w:rsidRDefault="0084522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8EB31" w14:textId="77777777" w:rsidR="00845222" w:rsidRDefault="00845222" w:rsidP="00D42A2C">
      <w:r>
        <w:separator/>
      </w:r>
    </w:p>
  </w:footnote>
  <w:footnote w:type="continuationSeparator" w:id="0">
    <w:p w14:paraId="0DFB677D" w14:textId="77777777" w:rsidR="00845222" w:rsidRDefault="0084522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1BE"/>
    <w:rsid w:val="000A4A7A"/>
    <w:rsid w:val="000D2740"/>
    <w:rsid w:val="000E7469"/>
    <w:rsid w:val="000F7086"/>
    <w:rsid w:val="001060E1"/>
    <w:rsid w:val="00125BAA"/>
    <w:rsid w:val="0014451A"/>
    <w:rsid w:val="00161E97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0583"/>
    <w:rsid w:val="003048DF"/>
    <w:rsid w:val="00305630"/>
    <w:rsid w:val="00322889"/>
    <w:rsid w:val="00326FF8"/>
    <w:rsid w:val="00356EA9"/>
    <w:rsid w:val="00360A82"/>
    <w:rsid w:val="003715D9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6F3A5E"/>
    <w:rsid w:val="00703F99"/>
    <w:rsid w:val="007154CF"/>
    <w:rsid w:val="0072529B"/>
    <w:rsid w:val="00733213"/>
    <w:rsid w:val="00740295"/>
    <w:rsid w:val="00743980"/>
    <w:rsid w:val="0074792D"/>
    <w:rsid w:val="0075198E"/>
    <w:rsid w:val="00755914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45222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123E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95A6F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7D0"/>
    <w:rsid w:val="00C56F34"/>
    <w:rsid w:val="00C5700E"/>
    <w:rsid w:val="00C76E43"/>
    <w:rsid w:val="00C81788"/>
    <w:rsid w:val="00C91A29"/>
    <w:rsid w:val="00C926E1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013A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A5279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4E1B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F063E-A6D7-429B-8BC3-01A93E05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2019-08-13T19:29:00Z</dcterms:modified>
</cp:coreProperties>
</file>