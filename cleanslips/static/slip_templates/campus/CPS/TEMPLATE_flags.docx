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06605C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06605C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06605C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2DA621B5" w14:textId="77777777" w:rsidR="008329BB" w:rsidRDefault="008329BB" w:rsidP="008329BB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67DFBD" w14:textId="77777777" w:rsidR="008329BB" w:rsidRDefault="008329BB" w:rsidP="008329BB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00FF3E57" w14:textId="77777777" w:rsidR="008329BB" w:rsidRDefault="008329BB" w:rsidP="008329BB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Title: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5B073990" w14:textId="77777777" w:rsidR="008329BB" w:rsidRDefault="008329BB" w:rsidP="008329BB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3F383EBA" w14:textId="77777777" w:rsidR="008329BB" w:rsidRDefault="008329BB" w:rsidP="008329BB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Location: </w:t>
            </w:r>
            <w:r>
              <w:rPr>
                <w:rFonts w:ascii="Tahoma" w:hAnsi="Tahoma" w:cs="Tahoma"/>
                <w:color w:val="D0202D"/>
              </w:rPr>
              <w:fldChar w:fldCharType="begin"/>
            </w:r>
            <w:r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6BCB3CB6" w14:textId="77777777" w:rsidR="008329BB" w:rsidRDefault="008329BB" w:rsidP="008329BB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6EE4F578" w14:textId="77777777" w:rsidR="008329BB" w:rsidRDefault="008329BB" w:rsidP="008329BB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60A9F766" w14:textId="77777777" w:rsidR="008329BB" w:rsidRDefault="008329BB" w:rsidP="008329BB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7384F92A" w14:textId="77777777" w:rsidR="008329BB" w:rsidRDefault="008329BB" w:rsidP="008329B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73F26706" w14:textId="77777777" w:rsidR="008329BB" w:rsidRDefault="008329BB" w:rsidP="0006605C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</w:p>
          <w:p w14:paraId="27865FD4" w14:textId="4F57BCCA" w:rsidR="00932716" w:rsidRDefault="001060E1" w:rsidP="0006605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="007C6474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 w:rsidR="00F178BD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Cal Poly SLO</w:t>
            </w:r>
            <w:r w:rsidR="007C647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F178BD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</w:t>
            </w:r>
            <w:r w:rsidR="007C647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CPS</w:t>
            </w:r>
            <w:r w:rsidR="00F178BD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71634D1A" w14:textId="77777777" w:rsidR="00932716" w:rsidRPr="00932716" w:rsidRDefault="00932716" w:rsidP="0006605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5D7FD4C5" w:rsidR="001060E1" w:rsidRPr="0008634A" w:rsidRDefault="001060E1" w:rsidP="0006605C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4C99E381" w14:textId="28A2ABD1" w:rsidR="001060E1" w:rsidRDefault="00332953" w:rsidP="0006605C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5BB31618" w14:textId="77777777" w:rsidR="004103B4" w:rsidRDefault="007E36F2" w:rsidP="0006605C">
            <w:pPr>
              <w:jc w:val="center"/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37B964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</w:p>
          <w:p w14:paraId="0A8D63EF" w14:textId="47126B14" w:rsidR="00A24944" w:rsidRPr="00B458C4" w:rsidRDefault="00A24944" w:rsidP="0006605C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7CCC6" w14:textId="77777777" w:rsidR="007E36F2" w:rsidRDefault="007E36F2" w:rsidP="00D42A2C">
      <w:r>
        <w:separator/>
      </w:r>
    </w:p>
  </w:endnote>
  <w:endnote w:type="continuationSeparator" w:id="0">
    <w:p w14:paraId="0CB31FE2" w14:textId="77777777" w:rsidR="007E36F2" w:rsidRDefault="007E36F2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84234" w14:textId="77777777" w:rsidR="007E36F2" w:rsidRDefault="007E36F2" w:rsidP="00D42A2C">
      <w:r>
        <w:separator/>
      </w:r>
    </w:p>
  </w:footnote>
  <w:footnote w:type="continuationSeparator" w:id="0">
    <w:p w14:paraId="306426BB" w14:textId="77777777" w:rsidR="007E36F2" w:rsidRDefault="007E36F2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242AC"/>
    <w:rsid w:val="00033385"/>
    <w:rsid w:val="0003745E"/>
    <w:rsid w:val="00042B0A"/>
    <w:rsid w:val="0006605C"/>
    <w:rsid w:val="00076A2B"/>
    <w:rsid w:val="000862EF"/>
    <w:rsid w:val="0008634A"/>
    <w:rsid w:val="00095021"/>
    <w:rsid w:val="00096E52"/>
    <w:rsid w:val="000A013A"/>
    <w:rsid w:val="000A4A7A"/>
    <w:rsid w:val="000B2A08"/>
    <w:rsid w:val="000E7469"/>
    <w:rsid w:val="000F7086"/>
    <w:rsid w:val="001060E1"/>
    <w:rsid w:val="00110546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E2AAD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36ED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32953"/>
    <w:rsid w:val="00356EA9"/>
    <w:rsid w:val="00360A82"/>
    <w:rsid w:val="003765F0"/>
    <w:rsid w:val="003A0B7C"/>
    <w:rsid w:val="003A5F47"/>
    <w:rsid w:val="003F01CA"/>
    <w:rsid w:val="00405305"/>
    <w:rsid w:val="004103B4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C6474"/>
    <w:rsid w:val="007D6FB7"/>
    <w:rsid w:val="007D7DD7"/>
    <w:rsid w:val="007E3000"/>
    <w:rsid w:val="007E36F2"/>
    <w:rsid w:val="007E4055"/>
    <w:rsid w:val="007F372D"/>
    <w:rsid w:val="008044FB"/>
    <w:rsid w:val="008242B2"/>
    <w:rsid w:val="008329BB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24944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0713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E6029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182B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B638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178BD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2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841FC-6CC5-42C4-9E66-5FC39C602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59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35</cp:revision>
  <cp:lastPrinted>2014-12-11T23:20:00Z</cp:lastPrinted>
  <dcterms:created xsi:type="dcterms:W3CDTF">2018-10-17T16:11:00Z</dcterms:created>
  <dcterms:modified xsi:type="dcterms:W3CDTF">2019-09-04T17:46:00Z</dcterms:modified>
</cp:coreProperties>
</file>