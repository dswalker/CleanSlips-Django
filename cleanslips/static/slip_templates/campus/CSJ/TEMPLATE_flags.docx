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E8562B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1795CB52" w14:textId="367EEFF6" w:rsidR="001060E1" w:rsidRDefault="001060E1" w:rsidP="00E8562B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E8562B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718C452E" w14:textId="77777777" w:rsidR="00502251" w:rsidRDefault="00502251" w:rsidP="00502251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2D46FA43" w14:textId="77777777" w:rsidR="00502251" w:rsidRDefault="00502251" w:rsidP="00502251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16FB9C42" w14:textId="77777777" w:rsidR="00502251" w:rsidRDefault="00502251" w:rsidP="00502251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Title: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4DA64121" w14:textId="77777777" w:rsidR="00502251" w:rsidRDefault="00502251" w:rsidP="00502251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7E1D6ED1" w14:textId="77777777" w:rsidR="00502251" w:rsidRDefault="00502251" w:rsidP="00502251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Location: </w:t>
            </w:r>
            <w:r>
              <w:rPr>
                <w:rFonts w:ascii="Tahoma" w:hAnsi="Tahoma" w:cs="Tahoma"/>
                <w:color w:val="D0202D"/>
              </w:rPr>
              <w:fldChar w:fldCharType="begin"/>
            </w:r>
            <w:r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>
              <w:rPr>
                <w:rFonts w:ascii="Tahoma" w:hAnsi="Tahoma" w:cs="Tahoma"/>
                <w:color w:val="D0202D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4A315457" w14:textId="77777777" w:rsidR="00502251" w:rsidRDefault="00502251" w:rsidP="00502251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617D76BA" w14:textId="77777777" w:rsidR="00502251" w:rsidRDefault="00502251" w:rsidP="00502251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2540B7B5" w14:textId="77777777" w:rsidR="00502251" w:rsidRDefault="00502251" w:rsidP="00502251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br/>
              <w:t>No Renewals</w:t>
            </w:r>
          </w:p>
          <w:p w14:paraId="3ED45114" w14:textId="77777777" w:rsidR="00502251" w:rsidRDefault="00502251" w:rsidP="00502251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Replacement Charge = $90.00</w:t>
            </w:r>
          </w:p>
          <w:p w14:paraId="65833A72" w14:textId="72373A30" w:rsidR="00ED69A7" w:rsidRDefault="001060E1" w:rsidP="00ED69A7">
            <w:pPr>
              <w:ind w:left="153" w:right="153"/>
              <w:jc w:val="center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</w:t>
            </w:r>
            <w:r w:rsidRPr="00EE5AEA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:</w:t>
            </w:r>
            <w:r w:rsidR="009F7787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 </w:t>
            </w:r>
            <w:r w:rsidR="00EE7E64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(</w:t>
            </w:r>
            <w:r w:rsidR="00913CD3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CSJ</w:t>
            </w:r>
            <w:r w:rsidR="00EE7E64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)</w:t>
            </w:r>
          </w:p>
          <w:p w14:paraId="20E84F2F" w14:textId="77777777" w:rsidR="00ED69A7" w:rsidRDefault="00ED69A7" w:rsidP="00ED69A7">
            <w:pPr>
              <w:ind w:left="153" w:right="153"/>
              <w:jc w:val="center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</w:p>
          <w:p w14:paraId="4458F49E" w14:textId="76D7D9A2" w:rsidR="00ED69A7" w:rsidRDefault="00502251" w:rsidP="00E8562B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pict w14:anchorId="024AFE4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6.75pt;height:106.5pt">
                  <v:imagedata r:id="rId9" o:title="sjsu"/>
                </v:shape>
              </w:pict>
            </w:r>
          </w:p>
          <w:p w14:paraId="26917E57" w14:textId="6691395D" w:rsidR="00ED69A7" w:rsidRDefault="00ED69A7" w:rsidP="00E8562B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</w:p>
          <w:p w14:paraId="5891A5C4" w14:textId="77777777" w:rsidR="00A857DA" w:rsidRDefault="00A857DA" w:rsidP="00A857DA">
            <w:pPr>
              <w:jc w:val="center"/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</w:pPr>
            <w:r w:rsidRPr="00C71DD7"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>Do Not Remove Book Strap</w:t>
            </w:r>
          </w:p>
          <w:p w14:paraId="6B64BDD8" w14:textId="77777777" w:rsidR="001F00FC" w:rsidRDefault="00F25144" w:rsidP="00E8562B">
            <w:pPr>
              <w:jc w:val="center"/>
              <w:rPr>
                <w:rFonts w:ascii="Tahoma" w:hAnsi="Tahoma" w:cs="Tahoma"/>
                <w:b/>
                <w:noProof/>
                <w:color w:val="FF0000"/>
                <w:sz w:val="32"/>
                <w:szCs w:val="32"/>
              </w:rPr>
            </w:pPr>
            <w:r>
              <w:rPr>
                <w:rFonts w:ascii="Tahoma" w:hAnsi="Tahoma" w:cs="Tahoma"/>
                <w:b/>
                <w:noProof/>
                <w:color w:val="FF0000"/>
                <w:sz w:val="32"/>
                <w:szCs w:val="32"/>
              </w:rPr>
              <w:pict w14:anchorId="4690280E">
                <v:shape id="_x0000_i1026" type="#_x0000_t75" style="width:213pt;height:108pt">
                  <v:imagedata r:id="rId10" o:title="New_item_condition strap"/>
                </v:shape>
              </w:pict>
            </w:r>
          </w:p>
          <w:p w14:paraId="0A8D63EF" w14:textId="11B1C1CE" w:rsidR="00015CBC" w:rsidRPr="00B458C4" w:rsidRDefault="00015CBC" w:rsidP="00A857DA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BF9FD5" w14:textId="77777777" w:rsidR="00F25144" w:rsidRDefault="00F25144" w:rsidP="00D42A2C">
      <w:r>
        <w:separator/>
      </w:r>
    </w:p>
  </w:endnote>
  <w:endnote w:type="continuationSeparator" w:id="0">
    <w:p w14:paraId="1E008E71" w14:textId="77777777" w:rsidR="00F25144" w:rsidRDefault="00F25144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B9A9B4" w14:textId="77777777" w:rsidR="00F25144" w:rsidRDefault="00F25144" w:rsidP="00D42A2C">
      <w:r>
        <w:separator/>
      </w:r>
    </w:p>
  </w:footnote>
  <w:footnote w:type="continuationSeparator" w:id="0">
    <w:p w14:paraId="595B4ABB" w14:textId="77777777" w:rsidR="00F25144" w:rsidRDefault="00F25144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15CBC"/>
    <w:rsid w:val="00033385"/>
    <w:rsid w:val="0003745E"/>
    <w:rsid w:val="00042B0A"/>
    <w:rsid w:val="00076A2B"/>
    <w:rsid w:val="000862EF"/>
    <w:rsid w:val="0008634A"/>
    <w:rsid w:val="00095021"/>
    <w:rsid w:val="00096E52"/>
    <w:rsid w:val="000A013A"/>
    <w:rsid w:val="000A4A7A"/>
    <w:rsid w:val="000E7469"/>
    <w:rsid w:val="000F7086"/>
    <w:rsid w:val="001060E1"/>
    <w:rsid w:val="00125BAA"/>
    <w:rsid w:val="0014451A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F00FC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771E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56EA9"/>
    <w:rsid w:val="00360A82"/>
    <w:rsid w:val="003765F0"/>
    <w:rsid w:val="003A0B7C"/>
    <w:rsid w:val="003A5F47"/>
    <w:rsid w:val="003F01CA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502251"/>
    <w:rsid w:val="00552DAF"/>
    <w:rsid w:val="00580393"/>
    <w:rsid w:val="00584F0B"/>
    <w:rsid w:val="005851BD"/>
    <w:rsid w:val="005A4C45"/>
    <w:rsid w:val="005B63E1"/>
    <w:rsid w:val="005C1BED"/>
    <w:rsid w:val="00612762"/>
    <w:rsid w:val="00624EF4"/>
    <w:rsid w:val="00633081"/>
    <w:rsid w:val="006568EF"/>
    <w:rsid w:val="006651DE"/>
    <w:rsid w:val="00673F73"/>
    <w:rsid w:val="00681422"/>
    <w:rsid w:val="006972FB"/>
    <w:rsid w:val="006B196F"/>
    <w:rsid w:val="006B78B3"/>
    <w:rsid w:val="006C46F8"/>
    <w:rsid w:val="006E3137"/>
    <w:rsid w:val="00703F99"/>
    <w:rsid w:val="00707087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43FF"/>
    <w:rsid w:val="00906BF5"/>
    <w:rsid w:val="00913CD3"/>
    <w:rsid w:val="00917D8B"/>
    <w:rsid w:val="009224ED"/>
    <w:rsid w:val="00923BB5"/>
    <w:rsid w:val="00932716"/>
    <w:rsid w:val="009450DA"/>
    <w:rsid w:val="00951384"/>
    <w:rsid w:val="00956B9F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BCE"/>
    <w:rsid w:val="00A03E3F"/>
    <w:rsid w:val="00A152D2"/>
    <w:rsid w:val="00A15918"/>
    <w:rsid w:val="00A1600C"/>
    <w:rsid w:val="00A21A0C"/>
    <w:rsid w:val="00A424EB"/>
    <w:rsid w:val="00A46396"/>
    <w:rsid w:val="00A56955"/>
    <w:rsid w:val="00A660E6"/>
    <w:rsid w:val="00A708BD"/>
    <w:rsid w:val="00A82774"/>
    <w:rsid w:val="00A84BDA"/>
    <w:rsid w:val="00A857DA"/>
    <w:rsid w:val="00A90530"/>
    <w:rsid w:val="00AA2125"/>
    <w:rsid w:val="00AB0AF9"/>
    <w:rsid w:val="00AB75B0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86891"/>
    <w:rsid w:val="00B925C2"/>
    <w:rsid w:val="00BB3721"/>
    <w:rsid w:val="00BC354B"/>
    <w:rsid w:val="00BC5A73"/>
    <w:rsid w:val="00BD0160"/>
    <w:rsid w:val="00BE5F6F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5557"/>
    <w:rsid w:val="00E256C0"/>
    <w:rsid w:val="00E25942"/>
    <w:rsid w:val="00E25C5D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8562B"/>
    <w:rsid w:val="00E86F06"/>
    <w:rsid w:val="00EA1CE3"/>
    <w:rsid w:val="00EB1A3A"/>
    <w:rsid w:val="00EB3E63"/>
    <w:rsid w:val="00EC54CA"/>
    <w:rsid w:val="00ED00A5"/>
    <w:rsid w:val="00ED1344"/>
    <w:rsid w:val="00ED2A78"/>
    <w:rsid w:val="00ED69A7"/>
    <w:rsid w:val="00EE1602"/>
    <w:rsid w:val="00EE1BC5"/>
    <w:rsid w:val="00EE2464"/>
    <w:rsid w:val="00EE5AEA"/>
    <w:rsid w:val="00EE7E64"/>
    <w:rsid w:val="00EF1844"/>
    <w:rsid w:val="00F25144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C3C7D"/>
    <w:rsid w:val="00FC6559"/>
    <w:rsid w:val="00FE40B1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17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D5008-8BF0-4BAE-8026-65BD4DCEC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62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Joe Adkins</cp:lastModifiedBy>
  <cp:revision>34</cp:revision>
  <cp:lastPrinted>2014-12-11T23:20:00Z</cp:lastPrinted>
  <dcterms:created xsi:type="dcterms:W3CDTF">2018-10-17T16:11:00Z</dcterms:created>
  <dcterms:modified xsi:type="dcterms:W3CDTF">2019-09-04T17:52:00Z</dcterms:modified>
</cp:coreProperties>
</file>