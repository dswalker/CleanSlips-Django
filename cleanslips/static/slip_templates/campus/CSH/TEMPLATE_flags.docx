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4318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4318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4318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4014FAB0" w14:textId="77777777" w:rsidR="005607B6" w:rsidRDefault="005607B6" w:rsidP="005607B6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7FE20CE6" w14:textId="77777777" w:rsidR="005607B6" w:rsidRDefault="005607B6" w:rsidP="005607B6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E15C107" w14:textId="77777777" w:rsidR="005607B6" w:rsidRDefault="005607B6" w:rsidP="005607B6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439AEB8E" w14:textId="77777777" w:rsidR="005607B6" w:rsidRDefault="005607B6" w:rsidP="005607B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94B8167" w14:textId="77777777" w:rsidR="005607B6" w:rsidRDefault="005607B6" w:rsidP="005607B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0B00596" w14:textId="77777777" w:rsidR="005607B6" w:rsidRDefault="005607B6" w:rsidP="005607B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0BD33C0A" w14:textId="77777777" w:rsidR="005607B6" w:rsidRDefault="005607B6" w:rsidP="005607B6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1B2F85D" w14:textId="77777777" w:rsidR="005607B6" w:rsidRDefault="005607B6" w:rsidP="005607B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09EEF27D" w14:textId="77777777" w:rsidR="005607B6" w:rsidRDefault="005607B6" w:rsidP="005607B6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1FE49D0A" w14:textId="77777777" w:rsidR="00265C33" w:rsidRDefault="00265C33" w:rsidP="0043185E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07B5E00B" w14:textId="6760AAA2" w:rsidR="002B6F96" w:rsidRDefault="00265C33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r w:rsidRPr="00265C33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Provided by: </w:t>
            </w:r>
            <w:r w:rsidRPr="00265C33">
              <w:rPr>
                <w:rFonts w:ascii="Tahoma" w:eastAsia="Calibri" w:hAnsi="Tahoma" w:cs="Tahoma"/>
                <w:b/>
                <w:color w:val="C00000"/>
                <w:sz w:val="24"/>
                <w:szCs w:val="24"/>
              </w:rPr>
              <w:t>(CSH)</w:t>
            </w:r>
            <w:r w:rsidR="002B6F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</w:p>
          <w:p w14:paraId="027F023D" w14:textId="77777777" w:rsidR="002B6F96" w:rsidRDefault="002B6F96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2A5B32BA" w:rsidR="001060E1" w:rsidRPr="002B6F96" w:rsidRDefault="005607B6" w:rsidP="002B6F96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3146F7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46.5pt">
                  <v:imagedata r:id="rId9" o:title="csueb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3501CC76" w14:textId="210D90B4" w:rsidR="004165F8" w:rsidRDefault="004165F8" w:rsidP="004318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7385813C" w:rsidR="001651DD" w:rsidRPr="00B458C4" w:rsidRDefault="00D420D5" w:rsidP="004165F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7B3EBCF2">
                <v:shape id="_x0000_i1026" type="#_x0000_t75" style="width:213pt;height:108pt">
                  <v:imagedata r:id="rId10" o:title="New_item_condition strap"/>
                </v:shape>
              </w:pict>
            </w:r>
            <w:r w:rsidR="002B6F96"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E7CE" w14:textId="77777777" w:rsidR="00D420D5" w:rsidRDefault="00D420D5" w:rsidP="00D42A2C">
      <w:r>
        <w:separator/>
      </w:r>
    </w:p>
  </w:endnote>
  <w:endnote w:type="continuationSeparator" w:id="0">
    <w:p w14:paraId="641153F8" w14:textId="77777777" w:rsidR="00D420D5" w:rsidRDefault="00D420D5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00B3B" w14:textId="77777777" w:rsidR="00D420D5" w:rsidRDefault="00D420D5" w:rsidP="00D42A2C">
      <w:r>
        <w:separator/>
      </w:r>
    </w:p>
  </w:footnote>
  <w:footnote w:type="continuationSeparator" w:id="0">
    <w:p w14:paraId="6BC836C4" w14:textId="77777777" w:rsidR="00D420D5" w:rsidRDefault="00D420D5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51D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C33"/>
    <w:rsid w:val="0026771E"/>
    <w:rsid w:val="002A0AD4"/>
    <w:rsid w:val="002A3E31"/>
    <w:rsid w:val="002B5CF9"/>
    <w:rsid w:val="002B6F96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831FF"/>
    <w:rsid w:val="003A0B7C"/>
    <w:rsid w:val="003A5F47"/>
    <w:rsid w:val="003F01CA"/>
    <w:rsid w:val="00405305"/>
    <w:rsid w:val="004165F8"/>
    <w:rsid w:val="00423320"/>
    <w:rsid w:val="004251CB"/>
    <w:rsid w:val="0043185E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6B5E"/>
    <w:rsid w:val="00552DAF"/>
    <w:rsid w:val="005607B6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A5FF8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583D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66193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0D5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5E0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D493D"/>
    <w:rsid w:val="00FE540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031A-64BD-4A4F-8873-0D21E0CB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2019-09-04T17:52:00Z</dcterms:modified>
</cp:coreProperties>
</file>