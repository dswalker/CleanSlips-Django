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F133C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F133C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62352AD6" w14:textId="77777777" w:rsidR="00804AE7" w:rsidRDefault="00804AE7" w:rsidP="00804AE7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2CB94F13" w14:textId="77777777" w:rsidR="00804AE7" w:rsidRDefault="00804AE7" w:rsidP="00804AE7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5C1B64FE" w14:textId="77777777" w:rsidR="00804AE7" w:rsidRDefault="00804AE7" w:rsidP="00804AE7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1FE3CFE" w14:textId="77777777" w:rsidR="00804AE7" w:rsidRDefault="00804AE7" w:rsidP="00804AE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31769226" w14:textId="77777777" w:rsidR="00804AE7" w:rsidRDefault="00804AE7" w:rsidP="00804AE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2CD18649" w14:textId="77777777" w:rsidR="00804AE7" w:rsidRDefault="00804AE7" w:rsidP="00804AE7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7D19671F" w14:textId="77777777" w:rsidR="00804AE7" w:rsidRDefault="00804AE7" w:rsidP="00804AE7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529610D6" w14:textId="77777777" w:rsidR="00804AE7" w:rsidRDefault="00804AE7" w:rsidP="00804AE7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6210D641" w14:textId="77777777" w:rsidR="00804AE7" w:rsidRDefault="00804AE7" w:rsidP="00804AE7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668B16F0" w14:textId="77777777" w:rsidR="00804AE7" w:rsidRDefault="00804AE7" w:rsidP="00A73852">
            <w:pPr>
              <w:ind w:left="153" w:right="153"/>
              <w:jc w:val="center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6F6CC3F9" w14:textId="3AF866C3" w:rsidR="00F22C2F" w:rsidRPr="00EC6A0F" w:rsidRDefault="001060E1" w:rsidP="00A73852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D23189" w:rsidRPr="00EC6A0F">
              <w:rPr>
                <w:rFonts w:ascii="Tahoma" w:eastAsia="Calibri" w:hAnsi="Tahoma" w:cs="Tahoma"/>
                <w:b/>
                <w:color w:val="4E4D4B"/>
                <w:sz w:val="22"/>
                <w:szCs w:val="22"/>
              </w:rPr>
              <w:t>Provided by:</w:t>
            </w:r>
            <w:r w:rsidR="00F22C2F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 xml:space="preserve"> 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(</w:t>
            </w:r>
            <w:r w:rsidR="00D23189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CSF</w:t>
            </w:r>
            <w:r w:rsidR="00D64B55" w:rsidRPr="00EC6A0F">
              <w:rPr>
                <w:rFonts w:ascii="Tahoma" w:eastAsia="Calibri" w:hAnsi="Tahoma" w:cs="Tahoma"/>
                <w:b/>
                <w:color w:val="D0202D"/>
                <w:sz w:val="22"/>
                <w:szCs w:val="22"/>
              </w:rPr>
              <w:t>)</w:t>
            </w:r>
          </w:p>
          <w:p w14:paraId="06B764D3" w14:textId="26DC9920" w:rsidR="00D23189" w:rsidRDefault="00F22C2F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1" w:name="OLE_LINK1"/>
            <w:bookmarkStart w:id="2" w:name="OLE_LINK2"/>
            <w:r>
              <w:rPr>
                <w:noProof/>
              </w:rPr>
              <w:drawing>
                <wp:inline distT="0" distB="0" distL="0" distR="0" wp14:anchorId="3B40D84A" wp14:editId="2DDE5923">
                  <wp:extent cx="2751061" cy="720725"/>
                  <wp:effectExtent l="0" t="0" r="0" b="3175"/>
                  <wp:docPr id="3" name="Picture 3" descr="SPUBAFF2:new identity:~Logos:~Logo Masters:SF State_Logo_H_black_1i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UBAFF2:new identity:~Logos:~Logo Masters:SF State_Logo_H_black_1i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1126" cy="739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bookmarkEnd w:id="2"/>
          </w:p>
          <w:p w14:paraId="71634D1A" w14:textId="1FE02B62" w:rsidR="00932716" w:rsidRDefault="00932716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75ED121C" w14:textId="0F69E2B0" w:rsidR="00A73852" w:rsidRDefault="00A73852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6C2A2CF6" w14:textId="7FDFEAE9" w:rsidR="0007167D" w:rsidRPr="0007167D" w:rsidRDefault="0007167D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 xml:space="preserve">    </w:t>
            </w:r>
            <w:r w:rsidRPr="0007167D">
              <w:rPr>
                <w:rFonts w:ascii="Tahoma" w:eastAsia="Calibri" w:hAnsi="Tahoma" w:cs="Tahoma"/>
                <w:b/>
                <w:color w:val="D0202D"/>
                <w:sz w:val="28"/>
                <w:szCs w:val="28"/>
              </w:rPr>
              <w:t>Do Not Remove Book Strap</w:t>
            </w:r>
          </w:p>
          <w:p w14:paraId="017A27F5" w14:textId="51D62898" w:rsidR="001060E1" w:rsidRDefault="00D64B55" w:rsidP="00A7385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t xml:space="preserve"> </w:t>
            </w:r>
            <w:r w:rsidR="003643ED"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06CFF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  <w:p w14:paraId="465B85E5" w14:textId="2163DEDF" w:rsidR="00A73852" w:rsidRDefault="00A73852" w:rsidP="00A7385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</w:p>
          <w:p w14:paraId="0A8D63EF" w14:textId="584F9E56" w:rsidR="00A73852" w:rsidRPr="00B458C4" w:rsidRDefault="00A73852" w:rsidP="00A73852">
            <w:pPr>
              <w:ind w:left="153"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8A4CD" w14:textId="77777777" w:rsidR="003643ED" w:rsidRDefault="003643ED" w:rsidP="00D42A2C">
      <w:r>
        <w:separator/>
      </w:r>
    </w:p>
  </w:endnote>
  <w:endnote w:type="continuationSeparator" w:id="0">
    <w:p w14:paraId="4EBE0C96" w14:textId="77777777" w:rsidR="003643ED" w:rsidRDefault="003643ED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2807C" w14:textId="77777777" w:rsidR="003643ED" w:rsidRDefault="003643ED" w:rsidP="00D42A2C">
      <w:r>
        <w:separator/>
      </w:r>
    </w:p>
  </w:footnote>
  <w:footnote w:type="continuationSeparator" w:id="0">
    <w:p w14:paraId="20306F42" w14:textId="77777777" w:rsidR="003643ED" w:rsidRDefault="003643ED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167D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A7CA1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643ED"/>
    <w:rsid w:val="003765F0"/>
    <w:rsid w:val="003A0B7C"/>
    <w:rsid w:val="003A5F47"/>
    <w:rsid w:val="003F01CA"/>
    <w:rsid w:val="003F5CB1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A7E1B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5F5E56"/>
    <w:rsid w:val="00612762"/>
    <w:rsid w:val="00612964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2639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04AE7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73852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237D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4B55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C6A0F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22C2F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04F5B-752B-46DA-956D-0E1BCE16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2019-09-04T17:51:00Z</dcterms:modified>
</cp:coreProperties>
</file>