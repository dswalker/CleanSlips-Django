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B36E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1B36E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1B36E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ADE148B" w14:textId="77777777" w:rsidR="00DF1994" w:rsidRDefault="00DF1994" w:rsidP="00DF199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74C6F268" w14:textId="77777777" w:rsidR="00DF1994" w:rsidRDefault="00DF1994" w:rsidP="00DF199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0F4E7ECA" w14:textId="77777777" w:rsidR="00DF1994" w:rsidRDefault="00DF1994" w:rsidP="00DF199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5162BA5D" w14:textId="77777777" w:rsidR="00DF1994" w:rsidRDefault="00DF1994" w:rsidP="00DF199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394575A" w14:textId="77777777" w:rsidR="00DF1994" w:rsidRDefault="00DF1994" w:rsidP="00DF199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7CE8022A" w14:textId="77777777" w:rsidR="00DF1994" w:rsidRDefault="00DF1994" w:rsidP="00DF199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6BA809BB" w14:textId="77777777" w:rsidR="00DF1994" w:rsidRDefault="00DF1994" w:rsidP="00DF1994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288A2A2B" w14:textId="77777777" w:rsidR="00DF1994" w:rsidRDefault="00DF1994" w:rsidP="00DF199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5780885D" w14:textId="77777777" w:rsidR="00DF1994" w:rsidRDefault="00DF1994" w:rsidP="00DF199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7865FD4" w14:textId="455F9A2B" w:rsidR="00932716" w:rsidRDefault="001060E1" w:rsidP="00F503FA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A23794">
              <w:t xml:space="preserve"> </w:t>
            </w:r>
            <w:r w:rsidR="00A23794" w:rsidRPr="00A237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(CNO)</w:t>
            </w:r>
          </w:p>
          <w:p w14:paraId="71634D1A" w14:textId="77777777" w:rsidR="00932716" w:rsidRPr="00932716" w:rsidRDefault="00932716" w:rsidP="001B36E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322C9C5B" w14:textId="7477266C" w:rsidR="00F503FA" w:rsidRPr="0008634A" w:rsidRDefault="00DF1994" w:rsidP="001B36E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0F38EB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66.75pt">
                  <v:imagedata r:id="rId9" o:title="Oviatt Vertical 186+Black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1E764EF0" w14:textId="5A8CDAA9" w:rsidR="001060E1" w:rsidRDefault="00F11FE3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363D0D5F" w:rsidR="00444B4A" w:rsidRPr="00B458C4" w:rsidRDefault="0092041F" w:rsidP="001B36E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5F36CA7B">
                <v:shape id="_x0000_i1026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7B6BD" w14:textId="77777777" w:rsidR="0092041F" w:rsidRDefault="0092041F" w:rsidP="00D42A2C">
      <w:r>
        <w:separator/>
      </w:r>
    </w:p>
  </w:endnote>
  <w:endnote w:type="continuationSeparator" w:id="0">
    <w:p w14:paraId="32FDDF12" w14:textId="77777777" w:rsidR="0092041F" w:rsidRDefault="0092041F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F7252" w14:textId="77777777" w:rsidR="0092041F" w:rsidRDefault="0092041F" w:rsidP="00D42A2C">
      <w:r>
        <w:separator/>
      </w:r>
    </w:p>
  </w:footnote>
  <w:footnote w:type="continuationSeparator" w:id="0">
    <w:p w14:paraId="32846F21" w14:textId="77777777" w:rsidR="0092041F" w:rsidRDefault="0092041F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034ED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6E8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0D22"/>
    <w:rsid w:val="002A0AD4"/>
    <w:rsid w:val="002A3E31"/>
    <w:rsid w:val="002B5CF9"/>
    <w:rsid w:val="002C1298"/>
    <w:rsid w:val="002C4550"/>
    <w:rsid w:val="002D555B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3F0F53"/>
    <w:rsid w:val="00405305"/>
    <w:rsid w:val="00423320"/>
    <w:rsid w:val="004251CB"/>
    <w:rsid w:val="004340D1"/>
    <w:rsid w:val="004364EA"/>
    <w:rsid w:val="00436D61"/>
    <w:rsid w:val="00440786"/>
    <w:rsid w:val="00443A97"/>
    <w:rsid w:val="00444B4A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030FF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041F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84B"/>
    <w:rsid w:val="00A03E3F"/>
    <w:rsid w:val="00A152D2"/>
    <w:rsid w:val="00A15918"/>
    <w:rsid w:val="00A1600C"/>
    <w:rsid w:val="00A21A0C"/>
    <w:rsid w:val="00A23794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994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6F39"/>
    <w:rsid w:val="00EE7E64"/>
    <w:rsid w:val="00EF1844"/>
    <w:rsid w:val="00F11FE3"/>
    <w:rsid w:val="00F4113E"/>
    <w:rsid w:val="00F5030B"/>
    <w:rsid w:val="00F503FA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A2864-2E5D-48AA-8B02-E206E115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2019-09-04T17:45:00Z</dcterms:modified>
</cp:coreProperties>
</file>