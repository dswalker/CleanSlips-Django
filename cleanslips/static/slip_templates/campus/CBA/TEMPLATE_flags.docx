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7C6B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7C6B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7C6B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68241850" w14:textId="77777777" w:rsidR="002777E2" w:rsidRDefault="002777E2" w:rsidP="002777E2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4BC59917" w14:textId="77777777" w:rsidR="002777E2" w:rsidRDefault="002777E2" w:rsidP="002777E2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768EF400" w14:textId="77777777" w:rsidR="002777E2" w:rsidRDefault="002777E2" w:rsidP="002777E2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5338C60" w14:textId="77777777" w:rsidR="002777E2" w:rsidRDefault="002777E2" w:rsidP="002777E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9D19C4" w14:textId="77777777" w:rsidR="002777E2" w:rsidRDefault="002777E2" w:rsidP="002777E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76F23457" w14:textId="77777777" w:rsidR="002777E2" w:rsidRDefault="002777E2" w:rsidP="002777E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44CEDA07" w14:textId="77777777" w:rsidR="002777E2" w:rsidRDefault="002777E2" w:rsidP="002777E2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4E8F1216" w14:textId="77777777" w:rsidR="002777E2" w:rsidRDefault="002777E2" w:rsidP="002777E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1B5C423" w14:textId="77777777" w:rsidR="002777E2" w:rsidRDefault="002777E2" w:rsidP="002777E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0A80A73" w14:textId="77777777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51015815" w14:textId="0FB28A1C" w:rsidR="001E7B72" w:rsidRDefault="001E7B72" w:rsidP="007C6B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Bakersfield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CBA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3B9D0CD3" w14:textId="2CD1C6FB" w:rsidR="001E7B72" w:rsidRDefault="00A46CE5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                     </w:t>
            </w:r>
            <w:r w:rsidR="001E7B72">
              <w:rPr>
                <w:noProof/>
              </w:rPr>
              <w:drawing>
                <wp:inline distT="0" distB="0" distL="0" distR="0" wp14:anchorId="61032723" wp14:editId="6CEE83F4">
                  <wp:extent cx="838200" cy="838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B5418" w14:textId="77777777" w:rsidR="00FD7AD7" w:rsidRDefault="00FD7AD7" w:rsidP="007C6B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8A7EA3C" w14:textId="77777777" w:rsidR="00FD7AD7" w:rsidRDefault="00FD7AD7" w:rsidP="00FD7AD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260EE202" w14:textId="3928471D" w:rsidR="001060E1" w:rsidRDefault="00E30CCE" w:rsidP="007C6B4C">
            <w:pPr>
              <w:ind w:left="153" w:right="153"/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t xml:space="preserve"> </w:t>
            </w:r>
            <w:r w:rsidR="00B6360E"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1787A2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  <w:p w14:paraId="0A8D63EF" w14:textId="1FA8B405" w:rsidR="00A46CE5" w:rsidRPr="000D7D95" w:rsidRDefault="00A46CE5" w:rsidP="00FD7AD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</w:tc>
      </w:tr>
    </w:tbl>
    <w:p w14:paraId="33936204" w14:textId="4B4421B4" w:rsidR="00992E0F" w:rsidRDefault="00096CDB" w:rsidP="00096CDB">
      <w:pPr>
        <w:rPr>
          <w:vanish/>
        </w:rPr>
      </w:pPr>
      <w:r>
        <w:rPr>
          <w:vanish/>
        </w:rPr>
        <w:fldChar w:fldCharType="begin"/>
      </w:r>
      <w:r>
        <w:rPr>
          <w:vanish/>
        </w:rPr>
        <w:instrText xml:space="preserve"> NEXT  \* MERGEFORMAT </w:instrText>
      </w:r>
      <w:r>
        <w:rPr>
          <w:vanish/>
        </w:rPr>
        <w:fldChar w:fldCharType="end"/>
      </w:r>
    </w:p>
    <w:sectPr w:rsidR="00992E0F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064E7" w14:textId="77777777" w:rsidR="00B6360E" w:rsidRDefault="00B6360E" w:rsidP="00D42A2C">
      <w:r>
        <w:separator/>
      </w:r>
    </w:p>
  </w:endnote>
  <w:endnote w:type="continuationSeparator" w:id="0">
    <w:p w14:paraId="082D5F9F" w14:textId="77777777" w:rsidR="00B6360E" w:rsidRDefault="00B6360E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2630A" w14:textId="77777777" w:rsidR="00B6360E" w:rsidRDefault="00B6360E" w:rsidP="00D42A2C">
      <w:r>
        <w:separator/>
      </w:r>
    </w:p>
  </w:footnote>
  <w:footnote w:type="continuationSeparator" w:id="0">
    <w:p w14:paraId="14D01CAB" w14:textId="77777777" w:rsidR="00B6360E" w:rsidRDefault="00B6360E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2B3F"/>
    <w:rsid w:val="00014F4A"/>
    <w:rsid w:val="00033385"/>
    <w:rsid w:val="0003745E"/>
    <w:rsid w:val="00042B0A"/>
    <w:rsid w:val="00076A2B"/>
    <w:rsid w:val="000862EF"/>
    <w:rsid w:val="0008634A"/>
    <w:rsid w:val="00095021"/>
    <w:rsid w:val="00096CDB"/>
    <w:rsid w:val="00096E52"/>
    <w:rsid w:val="000A013A"/>
    <w:rsid w:val="000A4A7A"/>
    <w:rsid w:val="000D7D95"/>
    <w:rsid w:val="000E7469"/>
    <w:rsid w:val="000F7086"/>
    <w:rsid w:val="001060E1"/>
    <w:rsid w:val="00125BAA"/>
    <w:rsid w:val="0014451A"/>
    <w:rsid w:val="001604C2"/>
    <w:rsid w:val="0016455B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7B72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4AA6"/>
    <w:rsid w:val="0026771E"/>
    <w:rsid w:val="002777E2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439D5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532D"/>
    <w:rsid w:val="0045744A"/>
    <w:rsid w:val="004647B2"/>
    <w:rsid w:val="00467194"/>
    <w:rsid w:val="00470F4E"/>
    <w:rsid w:val="004718B5"/>
    <w:rsid w:val="004910B7"/>
    <w:rsid w:val="0049580C"/>
    <w:rsid w:val="004B10CC"/>
    <w:rsid w:val="004C1615"/>
    <w:rsid w:val="004C79D5"/>
    <w:rsid w:val="004D2301"/>
    <w:rsid w:val="004E3FA8"/>
    <w:rsid w:val="00552DAF"/>
    <w:rsid w:val="00580393"/>
    <w:rsid w:val="00584F0B"/>
    <w:rsid w:val="005851BD"/>
    <w:rsid w:val="005A4C45"/>
    <w:rsid w:val="005B63E1"/>
    <w:rsid w:val="005C06EB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D7323"/>
    <w:rsid w:val="006E3137"/>
    <w:rsid w:val="00703F99"/>
    <w:rsid w:val="007154CF"/>
    <w:rsid w:val="0072529B"/>
    <w:rsid w:val="00733213"/>
    <w:rsid w:val="00734859"/>
    <w:rsid w:val="00740295"/>
    <w:rsid w:val="00743980"/>
    <w:rsid w:val="0074792D"/>
    <w:rsid w:val="0075198E"/>
    <w:rsid w:val="007601A4"/>
    <w:rsid w:val="00762E9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B4C"/>
    <w:rsid w:val="007D6FB7"/>
    <w:rsid w:val="007D7DD7"/>
    <w:rsid w:val="007E3000"/>
    <w:rsid w:val="007E4055"/>
    <w:rsid w:val="007F372D"/>
    <w:rsid w:val="007F3ED5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3F76"/>
    <w:rsid w:val="009043FF"/>
    <w:rsid w:val="00906BF5"/>
    <w:rsid w:val="00917D8B"/>
    <w:rsid w:val="00921695"/>
    <w:rsid w:val="009224ED"/>
    <w:rsid w:val="00923BB5"/>
    <w:rsid w:val="00932716"/>
    <w:rsid w:val="009450DA"/>
    <w:rsid w:val="00951384"/>
    <w:rsid w:val="00956B9F"/>
    <w:rsid w:val="009876D2"/>
    <w:rsid w:val="00992E0F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46CE5"/>
    <w:rsid w:val="00A56955"/>
    <w:rsid w:val="00A660E6"/>
    <w:rsid w:val="00A708BD"/>
    <w:rsid w:val="00A82774"/>
    <w:rsid w:val="00A84BDA"/>
    <w:rsid w:val="00A90530"/>
    <w:rsid w:val="00AA101D"/>
    <w:rsid w:val="00AA2125"/>
    <w:rsid w:val="00AB0AF9"/>
    <w:rsid w:val="00AB75B0"/>
    <w:rsid w:val="00AD7DB0"/>
    <w:rsid w:val="00AF2DFF"/>
    <w:rsid w:val="00B03D51"/>
    <w:rsid w:val="00B04384"/>
    <w:rsid w:val="00B11498"/>
    <w:rsid w:val="00B1462A"/>
    <w:rsid w:val="00B15C34"/>
    <w:rsid w:val="00B25DA2"/>
    <w:rsid w:val="00B374E0"/>
    <w:rsid w:val="00B458C4"/>
    <w:rsid w:val="00B50965"/>
    <w:rsid w:val="00B573AF"/>
    <w:rsid w:val="00B6360E"/>
    <w:rsid w:val="00B72EDA"/>
    <w:rsid w:val="00B76FBF"/>
    <w:rsid w:val="00B80A79"/>
    <w:rsid w:val="00B925C2"/>
    <w:rsid w:val="00BB3721"/>
    <w:rsid w:val="00BB6EAF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1651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E1B21"/>
    <w:rsid w:val="00DF1E09"/>
    <w:rsid w:val="00DF6F19"/>
    <w:rsid w:val="00E16402"/>
    <w:rsid w:val="00E25557"/>
    <w:rsid w:val="00E256C0"/>
    <w:rsid w:val="00E25942"/>
    <w:rsid w:val="00E269CB"/>
    <w:rsid w:val="00E30CCE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7CBA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573E6"/>
    <w:rsid w:val="00F63805"/>
    <w:rsid w:val="00F739E9"/>
    <w:rsid w:val="00F756F5"/>
    <w:rsid w:val="00FA14D9"/>
    <w:rsid w:val="00FA28F6"/>
    <w:rsid w:val="00FC3C7D"/>
    <w:rsid w:val="00FC6559"/>
    <w:rsid w:val="00FD680F"/>
    <w:rsid w:val="00FD7AD7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1CF46-CFA6-4819-801D-90592FBE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54</cp:revision>
  <cp:lastPrinted>2014-12-11T23:20:00Z</cp:lastPrinted>
  <dcterms:created xsi:type="dcterms:W3CDTF">2018-10-17T16:11:00Z</dcterms:created>
  <dcterms:modified xsi:type="dcterms:W3CDTF">2019-09-04T18:11:00Z</dcterms:modified>
</cp:coreProperties>
</file>