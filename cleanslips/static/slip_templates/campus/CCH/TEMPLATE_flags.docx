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C1A87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60E30E5C" w:rsidR="001060E1" w:rsidRDefault="001060E1" w:rsidP="004C1A87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C1A87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B805F8B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4C1A87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1AC77B9" w:rsidR="001060E1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4C1A87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D984770" w:rsidR="001060E1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A07DC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A07DC8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5F9673B" w14:textId="7269F294" w:rsidR="00E06E02" w:rsidRDefault="00D41BA0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58C06F5" w14:textId="77777777" w:rsidR="00D41BA0" w:rsidRDefault="00D41BA0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F36DFD2" w14:textId="2BA15FEB" w:rsidR="00E06E02" w:rsidRPr="00A07DC8" w:rsidRDefault="00E06E02" w:rsidP="004C1A87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567DA051" w:rsidR="00932716" w:rsidRDefault="001060E1" w:rsidP="002E5D7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41BA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2C0D3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(CCH)</w:t>
            </w:r>
          </w:p>
          <w:p w14:paraId="71634D1A" w14:textId="72434760" w:rsidR="00932716" w:rsidRPr="00932716" w:rsidRDefault="002E5D77" w:rsidP="004C1A8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A1627DC" wp14:editId="2F07BA2A">
                  <wp:extent cx="2779776" cy="633434"/>
                  <wp:effectExtent l="0" t="0" r="1905" b="0"/>
                  <wp:docPr id="2" name="Picture 2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49" cy="64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7A839" w14:textId="2C7C3312" w:rsidR="001060E1" w:rsidRPr="0008634A" w:rsidRDefault="001060E1" w:rsidP="004C1A8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6FA8550F" w14:textId="27D41D6E" w:rsidR="00C05368" w:rsidRDefault="00C05368" w:rsidP="00C05368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bookmarkStart w:id="0" w:name="_GoBack"/>
            <w:bookmarkEnd w:id="0"/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25FDA75C" w14:textId="77777777" w:rsidR="009813AF" w:rsidRDefault="00321001" w:rsidP="004C1A87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86F5D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  <w:p w14:paraId="0A8D63EF" w14:textId="1C66920C" w:rsidR="00D41BA0" w:rsidRPr="00B458C4" w:rsidRDefault="00D41BA0" w:rsidP="004C1A87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8C8EC" w14:textId="77777777" w:rsidR="00321001" w:rsidRDefault="00321001" w:rsidP="00D42A2C">
      <w:r>
        <w:separator/>
      </w:r>
    </w:p>
  </w:endnote>
  <w:endnote w:type="continuationSeparator" w:id="0">
    <w:p w14:paraId="11E6502E" w14:textId="77777777" w:rsidR="00321001" w:rsidRDefault="00321001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016CB" w14:textId="77777777" w:rsidR="00321001" w:rsidRDefault="00321001" w:rsidP="00D42A2C">
      <w:r>
        <w:separator/>
      </w:r>
    </w:p>
  </w:footnote>
  <w:footnote w:type="continuationSeparator" w:id="0">
    <w:p w14:paraId="7E43705A" w14:textId="77777777" w:rsidR="00321001" w:rsidRDefault="00321001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0AF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395C"/>
    <w:rsid w:val="002B5CF9"/>
    <w:rsid w:val="002C0D3A"/>
    <w:rsid w:val="002C1298"/>
    <w:rsid w:val="002C4550"/>
    <w:rsid w:val="002E5D77"/>
    <w:rsid w:val="002F205D"/>
    <w:rsid w:val="003048DF"/>
    <w:rsid w:val="00305630"/>
    <w:rsid w:val="00321001"/>
    <w:rsid w:val="00322889"/>
    <w:rsid w:val="00326FF8"/>
    <w:rsid w:val="00356EA9"/>
    <w:rsid w:val="00360A82"/>
    <w:rsid w:val="003628A3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C1A87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D37"/>
    <w:rsid w:val="00834F7D"/>
    <w:rsid w:val="00851418"/>
    <w:rsid w:val="008529E6"/>
    <w:rsid w:val="0086012F"/>
    <w:rsid w:val="00860EDE"/>
    <w:rsid w:val="00864A81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3A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7DC8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B7E9B"/>
    <w:rsid w:val="00BC354B"/>
    <w:rsid w:val="00BC5A73"/>
    <w:rsid w:val="00BD0160"/>
    <w:rsid w:val="00BF402A"/>
    <w:rsid w:val="00C05368"/>
    <w:rsid w:val="00C12CDF"/>
    <w:rsid w:val="00C1774C"/>
    <w:rsid w:val="00C307EB"/>
    <w:rsid w:val="00C33E03"/>
    <w:rsid w:val="00C443BD"/>
    <w:rsid w:val="00C533E4"/>
    <w:rsid w:val="00C56F34"/>
    <w:rsid w:val="00C5700E"/>
    <w:rsid w:val="00C572D6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1BA0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06E02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246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23DE-DE6B-413A-B03D-E02A0739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35</cp:revision>
  <cp:lastPrinted>2014-12-11T23:20:00Z</cp:lastPrinted>
  <dcterms:created xsi:type="dcterms:W3CDTF">2018-10-17T16:11:00Z</dcterms:created>
  <dcterms:modified xsi:type="dcterms:W3CDTF">2019-08-13T19:25:00Z</dcterms:modified>
</cp:coreProperties>
</file>