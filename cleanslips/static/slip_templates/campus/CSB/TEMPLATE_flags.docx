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B00028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7BC7D6D2" w14:textId="77777777" w:rsidR="00D33B76" w:rsidRDefault="00D33B76" w:rsidP="00B0002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1795CB52" w14:textId="5D32AA9B" w:rsidR="001060E1" w:rsidRDefault="001060E1" w:rsidP="00B0002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B0002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508EC683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5E806E2D" w:rsidR="001060E1" w:rsidRDefault="001060E1" w:rsidP="00B0002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D33B7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D33B7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000F910A" w14:textId="516546F2" w:rsidR="00400327" w:rsidRDefault="00400327" w:rsidP="00B0002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47F7F25C" w14:textId="001F8CF0" w:rsidR="006724B8" w:rsidRDefault="006724B8" w:rsidP="00B00028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</w:p>
          <w:p w14:paraId="556E797A" w14:textId="60F90693" w:rsidR="006724B8" w:rsidRPr="006724B8" w:rsidRDefault="006724B8" w:rsidP="00B00028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3BC87342" w:rsidR="00932716" w:rsidRDefault="001060E1" w:rsidP="007E12AB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Pr="00383D64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383D64" w:rsidRPr="00383D64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 xml:space="preserve"> </w:t>
            </w:r>
            <w:r w:rsidR="00383D64" w:rsidRPr="00383D64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(CSB)</w:t>
            </w:r>
          </w:p>
          <w:p w14:paraId="54C7A839" w14:textId="2FE27C70" w:rsidR="001060E1" w:rsidRDefault="00273C28" w:rsidP="00400327">
            <w:pPr>
              <w:ind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pict w14:anchorId="2DE460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22.5pt">
                  <v:imagedata r:id="rId9" o:title="csusb_logo_4-calstate_cmyk"/>
                </v:shape>
              </w:pict>
            </w:r>
          </w:p>
          <w:p w14:paraId="38B27F72" w14:textId="7910FEF2" w:rsidR="0034274F" w:rsidRDefault="0034274F" w:rsidP="00B0002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</w:p>
          <w:p w14:paraId="66F53DC4" w14:textId="77777777" w:rsidR="00963487" w:rsidRPr="0008634A" w:rsidRDefault="00963487" w:rsidP="0096348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5BBC74F3" w14:textId="77777777" w:rsidR="0034274F" w:rsidRDefault="00095E57" w:rsidP="00B0002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0FB4B6E4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152E416A" w:rsidR="00400327" w:rsidRPr="00B458C4" w:rsidRDefault="00400327" w:rsidP="00963487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EC26A" w14:textId="77777777" w:rsidR="00095E57" w:rsidRDefault="00095E57" w:rsidP="00D42A2C">
      <w:r>
        <w:separator/>
      </w:r>
    </w:p>
  </w:endnote>
  <w:endnote w:type="continuationSeparator" w:id="0">
    <w:p w14:paraId="28C76BE2" w14:textId="77777777" w:rsidR="00095E57" w:rsidRDefault="00095E5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60EE6" w14:textId="77777777" w:rsidR="00095E57" w:rsidRDefault="00095E57" w:rsidP="00D42A2C">
      <w:r>
        <w:separator/>
      </w:r>
    </w:p>
  </w:footnote>
  <w:footnote w:type="continuationSeparator" w:id="0">
    <w:p w14:paraId="32F6CC1C" w14:textId="77777777" w:rsidR="00095E57" w:rsidRDefault="00095E5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5E57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1F55B5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3C28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4274F"/>
    <w:rsid w:val="00356EA9"/>
    <w:rsid w:val="00360A82"/>
    <w:rsid w:val="003765F0"/>
    <w:rsid w:val="00383D64"/>
    <w:rsid w:val="003A0B7C"/>
    <w:rsid w:val="003A5F47"/>
    <w:rsid w:val="003F01CA"/>
    <w:rsid w:val="00400327"/>
    <w:rsid w:val="00400458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5348A"/>
    <w:rsid w:val="00580393"/>
    <w:rsid w:val="00584F0B"/>
    <w:rsid w:val="005851BD"/>
    <w:rsid w:val="005A4C45"/>
    <w:rsid w:val="005B63E1"/>
    <w:rsid w:val="005C1BED"/>
    <w:rsid w:val="005D0FB0"/>
    <w:rsid w:val="005F09A0"/>
    <w:rsid w:val="00612762"/>
    <w:rsid w:val="00624EF4"/>
    <w:rsid w:val="00633081"/>
    <w:rsid w:val="006568EF"/>
    <w:rsid w:val="006651DE"/>
    <w:rsid w:val="006724B8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12AB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A7EB1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63487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0028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1D0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33B76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656CF-DD7F-43A1-9140-1F7ED452B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36</cp:revision>
  <cp:lastPrinted>2014-12-11T23:20:00Z</cp:lastPrinted>
  <dcterms:created xsi:type="dcterms:W3CDTF">2018-10-17T16:11:00Z</dcterms:created>
  <dcterms:modified xsi:type="dcterms:W3CDTF">2019-08-19T18:37:00Z</dcterms:modified>
</cp:coreProperties>
</file>