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A140D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A140D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A140D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32"/>
                <w:szCs w:val="32"/>
              </w:rPr>
            </w:pP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instrText xml:space="preserve"> MERGEFIELD Shipping_note </w:instrTex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32"/>
                <w:szCs w:val="32"/>
              </w:rPr>
              <w:t>«Shipping_note»</w: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end"/>
            </w:r>
          </w:p>
          <w:p w14:paraId="593AC1E3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28"/>
                <w:szCs w:val="28"/>
              </w:rPr>
            </w:pP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instrText xml:space="preserve"> MERGEFIELD Partner_name </w:instrTex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28"/>
                <w:szCs w:val="28"/>
              </w:rPr>
              <w:t>«Partner_name»</w: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end"/>
            </w:r>
          </w:p>
          <w:p w14:paraId="3E2D001A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Title: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Title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«Title»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737AEC1E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Volume: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VolumeIssue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«VolumeIssue»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4DC1211A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Location: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Availability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«Availability»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051FB2F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Ex ID: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External_request_ID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«External_request_ID»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2C229E3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</w:p>
          <w:p w14:paraId="471CFCB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t>Due Date:</w:t>
            </w:r>
          </w:p>
          <w:p w14:paraId="3E1917E2" w14:textId="4B97772F" w:rsidR="001060E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No Renewals</w:t>
            </w:r>
          </w:p>
          <w:p w14:paraId="0CC42DB4" w14:textId="3C6AB558" w:rsidR="00A30D14" w:rsidRPr="00DD62A1" w:rsidRDefault="00A30D14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t xml:space="preserve">Replacement Charge = </w:t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$90.00</w:t>
            </w:r>
          </w:p>
          <w:p w14:paraId="27865FD4" w14:textId="7C316910" w:rsidR="00932716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br/>
              <w:t>Provided by:</w:t>
            </w:r>
            <w:r w:rsidR="009F7787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 </w:t>
            </w:r>
            <w:r w:rsidR="00DD62A1">
              <w:t xml:space="preserve"> 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Channel Islands </w:t>
            </w:r>
            <w:r w:rsidR="00536BB9">
              <w:rPr>
                <w:rFonts w:ascii="Tahoma" w:eastAsia="Calibri" w:hAnsi="Tahoma" w:cs="Tahoma"/>
                <w:b/>
                <w:sz w:val="24"/>
                <w:szCs w:val="24"/>
              </w:rPr>
              <w:t>(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>U$C</w:t>
            </w:r>
            <w:r w:rsidR="00536BB9">
              <w:rPr>
                <w:rFonts w:ascii="Tahoma" w:eastAsia="Calibri" w:hAnsi="Tahoma" w:cs="Tahoma"/>
                <w:b/>
                <w:sz w:val="24"/>
                <w:szCs w:val="24"/>
              </w:rPr>
              <w:t>)</w:t>
            </w:r>
          </w:p>
          <w:p w14:paraId="71634D1A" w14:textId="77777777" w:rsidR="00932716" w:rsidRPr="00DD62A1" w:rsidRDefault="00932716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CBF9992" w14:textId="59A04929" w:rsidR="001060E1" w:rsidRDefault="001060E1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</w:p>
          <w:p w14:paraId="752386E1" w14:textId="6EFA4F89" w:rsidR="00ED1F26" w:rsidRDefault="00ED1F26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9D14974" w14:textId="77777777" w:rsidR="00A75622" w:rsidRDefault="00604B6A" w:rsidP="003A140D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3CB1D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  <w:p w14:paraId="0A8D63EF" w14:textId="55027070" w:rsidR="00BA75E5" w:rsidRPr="00B458C4" w:rsidRDefault="00BA75E5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AA20A5">
      <w:type w:val="continuous"/>
      <w:pgSz w:w="12240" w:h="15840" w:code="1"/>
      <w:pgMar w:top="720" w:right="720" w:bottom="720" w:left="720" w:header="720" w:footer="720" w:gutter="0"/>
      <w:paperSrc w:first="1" w:other="1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81646" w14:textId="77777777" w:rsidR="00604B6A" w:rsidRDefault="00604B6A" w:rsidP="00D42A2C">
      <w:r>
        <w:separator/>
      </w:r>
    </w:p>
  </w:endnote>
  <w:endnote w:type="continuationSeparator" w:id="0">
    <w:p w14:paraId="2F8568FB" w14:textId="77777777" w:rsidR="00604B6A" w:rsidRDefault="00604B6A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17C28" w14:textId="77777777" w:rsidR="00604B6A" w:rsidRDefault="00604B6A" w:rsidP="00D42A2C">
      <w:r>
        <w:separator/>
      </w:r>
    </w:p>
  </w:footnote>
  <w:footnote w:type="continuationSeparator" w:id="0">
    <w:p w14:paraId="7B1B8714" w14:textId="77777777" w:rsidR="00604B6A" w:rsidRDefault="00604B6A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7749A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57AB3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140D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8320D"/>
    <w:rsid w:val="004910B7"/>
    <w:rsid w:val="004B10CC"/>
    <w:rsid w:val="004C1615"/>
    <w:rsid w:val="004D2301"/>
    <w:rsid w:val="004E3FA8"/>
    <w:rsid w:val="00536BB9"/>
    <w:rsid w:val="00552DAF"/>
    <w:rsid w:val="00580393"/>
    <w:rsid w:val="00584F0B"/>
    <w:rsid w:val="005851BD"/>
    <w:rsid w:val="005A4C45"/>
    <w:rsid w:val="005B63E1"/>
    <w:rsid w:val="005C1BED"/>
    <w:rsid w:val="00604B6A"/>
    <w:rsid w:val="00612762"/>
    <w:rsid w:val="00624EF4"/>
    <w:rsid w:val="00633081"/>
    <w:rsid w:val="006568EF"/>
    <w:rsid w:val="006651DE"/>
    <w:rsid w:val="00666A27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110D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BF9"/>
    <w:rsid w:val="00917D8B"/>
    <w:rsid w:val="009224ED"/>
    <w:rsid w:val="00923BB5"/>
    <w:rsid w:val="00932716"/>
    <w:rsid w:val="009450DA"/>
    <w:rsid w:val="00951384"/>
    <w:rsid w:val="00956B9F"/>
    <w:rsid w:val="009876D2"/>
    <w:rsid w:val="009903BD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0D14"/>
    <w:rsid w:val="00A424EB"/>
    <w:rsid w:val="00A46396"/>
    <w:rsid w:val="00A56955"/>
    <w:rsid w:val="00A660E6"/>
    <w:rsid w:val="00A708BD"/>
    <w:rsid w:val="00A75622"/>
    <w:rsid w:val="00A82774"/>
    <w:rsid w:val="00A84BDA"/>
    <w:rsid w:val="00A90530"/>
    <w:rsid w:val="00AA20A5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3CB3"/>
    <w:rsid w:val="00B25DA2"/>
    <w:rsid w:val="00B374E0"/>
    <w:rsid w:val="00B458C4"/>
    <w:rsid w:val="00B50965"/>
    <w:rsid w:val="00B55ADF"/>
    <w:rsid w:val="00B573AF"/>
    <w:rsid w:val="00B72EDA"/>
    <w:rsid w:val="00B76FBF"/>
    <w:rsid w:val="00B80A79"/>
    <w:rsid w:val="00B925C2"/>
    <w:rsid w:val="00BA75E5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62A1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1F26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72A4F-57D1-40B8-A66F-3F3BA725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2019-09-04T17:54:00Z</dcterms:modified>
</cp:coreProperties>
</file>