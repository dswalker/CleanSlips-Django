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172A0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172A0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172A0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6172A0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6172A0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6172A0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Pr="003C0F4B" w:rsidRDefault="001060E1" w:rsidP="006172A0">
            <w:pPr>
              <w:ind w:left="153" w:right="153"/>
              <w:rPr>
                <w:rFonts w:ascii="Tahoma" w:hAnsi="Tahoma" w:cs="Tahoma"/>
                <w:b/>
                <w:color w:val="4E4D4B"/>
              </w:rPr>
            </w:pPr>
            <w:r w:rsidRPr="003C0F4B">
              <w:rPr>
                <w:rFonts w:ascii="Tahoma" w:hAnsi="Tahoma" w:cs="Tahoma"/>
                <w:b/>
                <w:color w:val="4E4D4B"/>
              </w:rPr>
              <w:t xml:space="preserve">Location: </w:t>
            </w:r>
            <w:r w:rsidRPr="003C0F4B">
              <w:rPr>
                <w:rFonts w:ascii="Tahoma" w:hAnsi="Tahoma" w:cs="Tahoma"/>
                <w:b/>
                <w:color w:val="D0202D"/>
              </w:rPr>
              <w:fldChar w:fldCharType="begin"/>
            </w:r>
            <w:r w:rsidRPr="003C0F4B">
              <w:rPr>
                <w:rFonts w:ascii="Tahoma" w:hAnsi="Tahoma" w:cs="Tahoma"/>
                <w:b/>
                <w:color w:val="D0202D"/>
              </w:rPr>
              <w:instrText xml:space="preserve"> MERGEFIELD Availability </w:instrText>
            </w:r>
            <w:r w:rsidRPr="003C0F4B">
              <w:rPr>
                <w:rFonts w:ascii="Tahoma" w:hAnsi="Tahoma" w:cs="Tahoma"/>
                <w:b/>
                <w:color w:val="D0202D"/>
              </w:rPr>
              <w:fldChar w:fldCharType="separate"/>
            </w:r>
            <w:r w:rsidRPr="003C0F4B">
              <w:rPr>
                <w:rFonts w:ascii="Tahoma" w:hAnsi="Tahoma" w:cs="Tahoma"/>
                <w:b/>
                <w:noProof/>
                <w:color w:val="D0202D"/>
              </w:rPr>
              <w:t>«Availability»</w:t>
            </w:r>
            <w:r w:rsidRPr="003C0F4B">
              <w:rPr>
                <w:rFonts w:ascii="Tahoma" w:hAnsi="Tahoma" w:cs="Tahoma"/>
                <w:b/>
                <w:color w:val="D0202D"/>
              </w:rPr>
              <w:fldChar w:fldCharType="end"/>
            </w:r>
            <w:r w:rsidRPr="003C0F4B">
              <w:rPr>
                <w:rFonts w:ascii="Tahoma" w:hAnsi="Tahoma" w:cs="Tahoma"/>
                <w:b/>
                <w:color w:val="4E4D4B"/>
              </w:rPr>
              <w:br/>
            </w:r>
          </w:p>
          <w:p w14:paraId="051FB2FF" w14:textId="77777777" w:rsidR="001060E1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6172A0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10191EA7" w:rsidR="001060E1" w:rsidRPr="00BC2D49" w:rsidRDefault="001060E1" w:rsidP="006172A0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BC2D49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0C5FA396" w14:textId="77777777" w:rsidR="00D0626A" w:rsidRDefault="00D0626A" w:rsidP="006172A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27865FD4" w14:textId="1C978739" w:rsidR="00932716" w:rsidRPr="00652A4F" w:rsidRDefault="001060E1" w:rsidP="0074096E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Pr="00652A4F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="009F7787" w:rsidRPr="00652A4F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 xml:space="preserve"> </w:t>
            </w:r>
            <w:r w:rsidR="003C0F4B" w:rsidRPr="00652A4F">
              <w:rPr>
                <w:sz w:val="22"/>
                <w:szCs w:val="22"/>
              </w:rPr>
              <w:t xml:space="preserve"> </w:t>
            </w:r>
            <w:r w:rsidR="003C0F4B" w:rsidRPr="00652A4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(CSA)</w:t>
            </w:r>
          </w:p>
          <w:p w14:paraId="748F9017" w14:textId="68FE365D" w:rsidR="00914F1E" w:rsidRPr="00914F1E" w:rsidRDefault="00E34B74" w:rsidP="00E34B74">
            <w:pPr>
              <w:ind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0F7EB7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34.75pt;height:64.5pt">
                  <v:imagedata r:id="rId9" o:title="Primary_Horizontal_3_Color_wht_hnd_hires"/>
                </v:shape>
              </w:pic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  <w:r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  <w:t xml:space="preserve">    </w:t>
            </w:r>
            <w:r w:rsidR="00914F1E"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  <w:t xml:space="preserve">  </w:t>
            </w:r>
            <w:r w:rsidR="00914F1E" w:rsidRPr="00914F1E"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  <w:t>Do Not Remove Book Strap</w:t>
            </w:r>
          </w:p>
          <w:p w14:paraId="623AB170" w14:textId="77777777" w:rsidR="00A23887" w:rsidRDefault="0099741A" w:rsidP="006172A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6E76921E">
                <v:shape id="_x0000_i1026" type="#_x0000_t75" style="width:213pt;height:108pt">
                  <v:imagedata r:id="rId10" o:title="New_item_condition strap"/>
                </v:shape>
              </w:pict>
            </w:r>
            <w:bookmarkEnd w:id="0"/>
          </w:p>
          <w:p w14:paraId="0A8D63EF" w14:textId="1CFE71A5" w:rsidR="00D0626A" w:rsidRPr="00B458C4" w:rsidRDefault="00D0626A" w:rsidP="006172A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A27AB" w14:textId="77777777" w:rsidR="0099741A" w:rsidRDefault="0099741A" w:rsidP="00D42A2C">
      <w:r>
        <w:separator/>
      </w:r>
    </w:p>
  </w:endnote>
  <w:endnote w:type="continuationSeparator" w:id="0">
    <w:p w14:paraId="0520A792" w14:textId="77777777" w:rsidR="0099741A" w:rsidRDefault="0099741A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AD75E" w14:textId="77777777" w:rsidR="0099741A" w:rsidRDefault="0099741A" w:rsidP="00D42A2C">
      <w:r>
        <w:separator/>
      </w:r>
    </w:p>
  </w:footnote>
  <w:footnote w:type="continuationSeparator" w:id="0">
    <w:p w14:paraId="74C7AC6F" w14:textId="77777777" w:rsidR="0099741A" w:rsidRDefault="0099741A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19F6"/>
    <w:rsid w:val="002F205D"/>
    <w:rsid w:val="003048DF"/>
    <w:rsid w:val="00305630"/>
    <w:rsid w:val="00322889"/>
    <w:rsid w:val="00326FF8"/>
    <w:rsid w:val="00356EA9"/>
    <w:rsid w:val="00360A82"/>
    <w:rsid w:val="00373F55"/>
    <w:rsid w:val="003765F0"/>
    <w:rsid w:val="003A0B7C"/>
    <w:rsid w:val="003A5F47"/>
    <w:rsid w:val="003C0F4B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172A0"/>
    <w:rsid w:val="00624EF4"/>
    <w:rsid w:val="00633081"/>
    <w:rsid w:val="00652A4F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096E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E4270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4F1E"/>
    <w:rsid w:val="00917D8B"/>
    <w:rsid w:val="009224ED"/>
    <w:rsid w:val="00923BB5"/>
    <w:rsid w:val="00932716"/>
    <w:rsid w:val="009450DA"/>
    <w:rsid w:val="00951384"/>
    <w:rsid w:val="00956B9F"/>
    <w:rsid w:val="009876D2"/>
    <w:rsid w:val="0099741A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07FDD"/>
    <w:rsid w:val="00A152D2"/>
    <w:rsid w:val="00A15918"/>
    <w:rsid w:val="00A1600C"/>
    <w:rsid w:val="00A21A0C"/>
    <w:rsid w:val="00A23887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2D49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3B4E"/>
    <w:rsid w:val="00CD37B9"/>
    <w:rsid w:val="00CD664A"/>
    <w:rsid w:val="00CE1C37"/>
    <w:rsid w:val="00D0626A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4B74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031FA-0D87-4119-A393-9577FDD32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33</cp:revision>
  <cp:lastPrinted>2014-12-11T23:20:00Z</cp:lastPrinted>
  <dcterms:created xsi:type="dcterms:W3CDTF">2018-10-17T16:11:00Z</dcterms:created>
  <dcterms:modified xsi:type="dcterms:W3CDTF">2019-08-19T18:37:00Z</dcterms:modified>
</cp:coreProperties>
</file>