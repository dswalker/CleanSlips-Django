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D859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40E1071A" w14:textId="77777777" w:rsidR="00981F7A" w:rsidRDefault="00981F7A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62E9DD70" w:rsidR="001060E1" w:rsidRDefault="001060E1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D859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F883C0D" w14:textId="77777777" w:rsidR="003669A3" w:rsidRDefault="003669A3" w:rsidP="003669A3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48747831" w14:textId="77777777" w:rsidR="003669A3" w:rsidRDefault="003669A3" w:rsidP="003669A3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733D5DB" w14:textId="77777777" w:rsidR="003669A3" w:rsidRDefault="003669A3" w:rsidP="003669A3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A9FF52B" w14:textId="77777777" w:rsidR="003669A3" w:rsidRDefault="003669A3" w:rsidP="003669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58D5ED1" w14:textId="77777777" w:rsidR="003669A3" w:rsidRDefault="003669A3" w:rsidP="003669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B7B5CDA" w14:textId="77777777" w:rsidR="003669A3" w:rsidRDefault="003669A3" w:rsidP="003669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6A60ABD" w14:textId="77777777" w:rsidR="003669A3" w:rsidRDefault="003669A3" w:rsidP="003669A3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AF6AB95" w14:textId="77777777" w:rsidR="003669A3" w:rsidRDefault="003669A3" w:rsidP="003669A3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7421526F" w14:textId="77777777" w:rsidR="003669A3" w:rsidRDefault="003669A3" w:rsidP="003669A3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A9FC546" w14:textId="77777777" w:rsidR="0049473E" w:rsidRDefault="0049473E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324FDED" w14:textId="77777777" w:rsidR="00B12E33" w:rsidRDefault="00B12E33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B27DC6C" w14:textId="777E8B68" w:rsidR="0049473E" w:rsidRDefault="001060E1" w:rsidP="00433518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C084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CPO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0E65859" w14:textId="080D0B7E" w:rsidR="00433518" w:rsidRDefault="003669A3" w:rsidP="00433518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30C8CF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68.25pt">
                  <v:imagedata r:id="rId9" o:title="horizontal-logo-bw"/>
                </v:shape>
              </w:pict>
            </w:r>
          </w:p>
          <w:p w14:paraId="2EACC618" w14:textId="77777777" w:rsidR="004958B2" w:rsidRDefault="00433518" w:rsidP="00433518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  <w:p w14:paraId="11165376" w14:textId="35386581" w:rsidR="008113F8" w:rsidRDefault="004958B2" w:rsidP="00433518">
            <w:pPr>
              <w:ind w:left="153" w:right="153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 w:rsidR="00433518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t xml:space="preserve"> </w:t>
            </w:r>
            <w:r w:rsidR="001E4C69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FA2430E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0303D14" w:rsidR="00E92F9A" w:rsidRPr="00B458C4" w:rsidRDefault="00E92F9A" w:rsidP="0049473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EF042" w14:textId="77777777" w:rsidR="001E4C69" w:rsidRDefault="001E4C69" w:rsidP="00D42A2C">
      <w:r>
        <w:separator/>
      </w:r>
    </w:p>
  </w:endnote>
  <w:endnote w:type="continuationSeparator" w:id="0">
    <w:p w14:paraId="6936AB69" w14:textId="77777777" w:rsidR="001E4C69" w:rsidRDefault="001E4C69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0426" w14:textId="77777777" w:rsidR="001E4C69" w:rsidRDefault="001E4C69" w:rsidP="00D42A2C">
      <w:r>
        <w:separator/>
      </w:r>
    </w:p>
  </w:footnote>
  <w:footnote w:type="continuationSeparator" w:id="0">
    <w:p w14:paraId="10286141" w14:textId="77777777" w:rsidR="001E4C69" w:rsidRDefault="001E4C69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09DF"/>
    <w:rsid w:val="00076A2B"/>
    <w:rsid w:val="000862EF"/>
    <w:rsid w:val="0008634A"/>
    <w:rsid w:val="00095021"/>
    <w:rsid w:val="00096E52"/>
    <w:rsid w:val="000A013A"/>
    <w:rsid w:val="000A1CEC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084E"/>
    <w:rsid w:val="001C6B0D"/>
    <w:rsid w:val="001D1B15"/>
    <w:rsid w:val="001D3F19"/>
    <w:rsid w:val="001D7B49"/>
    <w:rsid w:val="001E4C6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579CD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69A3"/>
    <w:rsid w:val="003765F0"/>
    <w:rsid w:val="003A0B7C"/>
    <w:rsid w:val="003A5F47"/>
    <w:rsid w:val="003F01CA"/>
    <w:rsid w:val="00405305"/>
    <w:rsid w:val="0041354F"/>
    <w:rsid w:val="00423320"/>
    <w:rsid w:val="004251CB"/>
    <w:rsid w:val="00433518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9473E"/>
    <w:rsid w:val="004958B2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113F8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009E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F7A"/>
    <w:rsid w:val="009841C2"/>
    <w:rsid w:val="009876D2"/>
    <w:rsid w:val="009A344A"/>
    <w:rsid w:val="009A5FA3"/>
    <w:rsid w:val="009C769B"/>
    <w:rsid w:val="009D5A23"/>
    <w:rsid w:val="009D601D"/>
    <w:rsid w:val="009D75F1"/>
    <w:rsid w:val="009F0E1E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2E33"/>
    <w:rsid w:val="00B1462A"/>
    <w:rsid w:val="00B15C34"/>
    <w:rsid w:val="00B20C6E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00D9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77951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594C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92F9A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3A04-AC8F-41C0-BD87-26B718D6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41</cp:revision>
  <cp:lastPrinted>2014-12-11T23:20:00Z</cp:lastPrinted>
  <dcterms:created xsi:type="dcterms:W3CDTF">2018-10-17T16:11:00Z</dcterms:created>
  <dcterms:modified xsi:type="dcterms:W3CDTF">2019-09-04T17:46:00Z</dcterms:modified>
</cp:coreProperties>
</file>