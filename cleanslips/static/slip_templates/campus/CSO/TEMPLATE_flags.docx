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C017AF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C017AF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C017AF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9E41F3" w:rsidRDefault="001060E1" w:rsidP="00C017AF">
            <w:pPr>
              <w:spacing w:before="120"/>
              <w:ind w:left="165" w:right="153"/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</w:pPr>
            <w:r w:rsidRPr="009E41F3"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fldChar w:fldCharType="begin"/>
            </w:r>
            <w:r w:rsidRPr="009E41F3"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instrText xml:space="preserve"> MERGEFIELD Shipping_note </w:instrText>
            </w:r>
            <w:r w:rsidRPr="009E41F3"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fldChar w:fldCharType="separate"/>
            </w:r>
            <w:r w:rsidRPr="009E41F3">
              <w:rPr>
                <w:rFonts w:ascii="Tahoma" w:hAnsi="Tahoma" w:cs="Tahoma"/>
                <w:b/>
                <w:noProof/>
                <w:color w:val="1F4E79" w:themeColor="accent1" w:themeShade="80"/>
                <w:sz w:val="32"/>
                <w:szCs w:val="32"/>
              </w:rPr>
              <w:t>«Shipping_note»</w:t>
            </w:r>
            <w:r w:rsidRPr="009E41F3">
              <w:rPr>
                <w:rFonts w:ascii="Tahoma" w:hAnsi="Tahoma" w:cs="Tahoma"/>
                <w:b/>
                <w:color w:val="1F4E79" w:themeColor="accent1" w:themeShade="80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C017AF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C017AF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9E41F3">
              <w:rPr>
                <w:rFonts w:ascii="Tahoma" w:hAnsi="Tahoma" w:cs="Tahoma"/>
                <w:color w:val="1F4E79" w:themeColor="accent1" w:themeShade="80"/>
              </w:rPr>
              <w:fldChar w:fldCharType="begin"/>
            </w:r>
            <w:r w:rsidRPr="009E41F3">
              <w:rPr>
                <w:rFonts w:ascii="Tahoma" w:hAnsi="Tahoma" w:cs="Tahoma"/>
                <w:color w:val="1F4E79" w:themeColor="accent1" w:themeShade="80"/>
              </w:rPr>
              <w:instrText xml:space="preserve"> MERGEFIELD Availability </w:instrText>
            </w:r>
            <w:r w:rsidRPr="009E41F3">
              <w:rPr>
                <w:rFonts w:ascii="Tahoma" w:hAnsi="Tahoma" w:cs="Tahoma"/>
                <w:color w:val="1F4E79" w:themeColor="accent1" w:themeShade="80"/>
              </w:rPr>
              <w:fldChar w:fldCharType="separate"/>
            </w:r>
            <w:r w:rsidRPr="009E41F3">
              <w:rPr>
                <w:rFonts w:ascii="Tahoma" w:hAnsi="Tahoma" w:cs="Tahoma"/>
                <w:noProof/>
                <w:color w:val="1F4E79" w:themeColor="accent1" w:themeShade="80"/>
              </w:rPr>
              <w:t>«Availability»</w:t>
            </w:r>
            <w:r w:rsidRPr="009E41F3">
              <w:rPr>
                <w:rFonts w:ascii="Tahoma" w:hAnsi="Tahoma" w:cs="Tahoma"/>
                <w:color w:val="1F4E79" w:themeColor="accent1" w:themeShade="80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9E41F3" w:rsidRDefault="001060E1" w:rsidP="00C017AF">
            <w:pPr>
              <w:ind w:left="153" w:right="153"/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</w:pPr>
            <w:r w:rsidRPr="009E41F3"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  <w:t>Due Date:</w:t>
            </w:r>
          </w:p>
          <w:p w14:paraId="3E1917E2" w14:textId="5764D0AE" w:rsidR="001060E1" w:rsidRDefault="001060E1" w:rsidP="00C017A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9E41F3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t>No Renewals</w:t>
            </w:r>
          </w:p>
          <w:p w14:paraId="51A680B8" w14:textId="73F13A70" w:rsidR="009E41F3" w:rsidRPr="00743980" w:rsidRDefault="009E41F3" w:rsidP="00C017A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71634D1A" w14:textId="2880FFFB" w:rsidR="00932716" w:rsidRDefault="001060E1" w:rsidP="009E41F3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5B9BD5" w:themeColor="accent1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Pr="009E41F3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9F7787" w:rsidRPr="009E41F3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BB050A" w:rsidRPr="009E41F3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t>(CSO)</w:t>
            </w:r>
          </w:p>
          <w:p w14:paraId="50409D11" w14:textId="4C350D55" w:rsidR="00073BE2" w:rsidRDefault="004A04B8" w:rsidP="009E41F3">
            <w:pPr>
              <w:ind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4B4DCE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104.25pt">
                  <v:imagedata r:id="rId9" o:title="sonoma state cropped"/>
                </v:shape>
              </w:pict>
            </w:r>
          </w:p>
          <w:p w14:paraId="04510F10" w14:textId="06BCCE88" w:rsidR="009E41F3" w:rsidRDefault="009E41F3" w:rsidP="009268BD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144BEEB5" w14:textId="40114B2E" w:rsidR="00737226" w:rsidRDefault="00737226" w:rsidP="009268BD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9E41F3">
              <w:rPr>
                <w:rFonts w:ascii="Tahoma" w:eastAsia="Calibri" w:hAnsi="Tahoma" w:cs="Tahoma"/>
                <w:b/>
                <w:color w:val="1F4E79" w:themeColor="accent1" w:themeShade="80"/>
                <w:sz w:val="32"/>
                <w:szCs w:val="32"/>
              </w:rPr>
              <w:t>Do Not Remove Book Strap</w:t>
            </w:r>
          </w:p>
          <w:p w14:paraId="302B1F03" w14:textId="77777777" w:rsidR="009268BD" w:rsidRDefault="00573499" w:rsidP="00C017AF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7F660629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0E87B1CD" w:rsidR="009E41F3" w:rsidRPr="00B458C4" w:rsidRDefault="009E41F3" w:rsidP="00C017AF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9E8CB" w14:textId="77777777" w:rsidR="00573499" w:rsidRDefault="00573499" w:rsidP="00D42A2C">
      <w:r>
        <w:separator/>
      </w:r>
    </w:p>
  </w:endnote>
  <w:endnote w:type="continuationSeparator" w:id="0">
    <w:p w14:paraId="75114A22" w14:textId="77777777" w:rsidR="00573499" w:rsidRDefault="00573499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3A412" w14:textId="77777777" w:rsidR="00573499" w:rsidRDefault="00573499" w:rsidP="00D42A2C">
      <w:r>
        <w:separator/>
      </w:r>
    </w:p>
  </w:footnote>
  <w:footnote w:type="continuationSeparator" w:id="0">
    <w:p w14:paraId="5BF03A30" w14:textId="77777777" w:rsidR="00573499" w:rsidRDefault="00573499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3BE2"/>
    <w:rsid w:val="00076A2B"/>
    <w:rsid w:val="000862EF"/>
    <w:rsid w:val="0008634A"/>
    <w:rsid w:val="00095021"/>
    <w:rsid w:val="00096E52"/>
    <w:rsid w:val="000A013A"/>
    <w:rsid w:val="000A4A7A"/>
    <w:rsid w:val="000C28E1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A04B8"/>
    <w:rsid w:val="004B10CC"/>
    <w:rsid w:val="004C1615"/>
    <w:rsid w:val="004D2301"/>
    <w:rsid w:val="004E3FA8"/>
    <w:rsid w:val="00552DAF"/>
    <w:rsid w:val="00573499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37226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9B7"/>
    <w:rsid w:val="008A2C67"/>
    <w:rsid w:val="008A2C76"/>
    <w:rsid w:val="008A2FDB"/>
    <w:rsid w:val="008B69B8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268BD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E41F3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050A"/>
    <w:rsid w:val="00BB3721"/>
    <w:rsid w:val="00BC354B"/>
    <w:rsid w:val="00BC5A73"/>
    <w:rsid w:val="00BD0160"/>
    <w:rsid w:val="00BF402A"/>
    <w:rsid w:val="00C017AF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D6862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22B76-2AEF-4CD1-ABF2-D6335BFF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31</cp:revision>
  <cp:lastPrinted>2014-12-11T23:20:00Z</cp:lastPrinted>
  <dcterms:created xsi:type="dcterms:W3CDTF">2018-10-17T16:11:00Z</dcterms:created>
  <dcterms:modified xsi:type="dcterms:W3CDTF">2019-09-04T17:53:00Z</dcterms:modified>
</cp:coreProperties>
</file>