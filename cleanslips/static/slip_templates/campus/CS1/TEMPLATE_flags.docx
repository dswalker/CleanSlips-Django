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AD44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38D48EE9" w14:textId="038D0129" w:rsidR="00DD5427" w:rsidRDefault="00DD5427" w:rsidP="00AD44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D60E23F" wp14:editId="0B06162A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B5C95" w14:textId="77777777" w:rsidR="00DD5427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09B951A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3BB3B92C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78D3A5B2" w14:textId="77777777" w:rsidR="00DD5427" w:rsidRPr="00743980" w:rsidRDefault="00DD5427" w:rsidP="00AD442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6A88A043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16791B42" w14:textId="77777777" w:rsidR="00DD5427" w:rsidRPr="00743980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3F17828D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3F83152" w14:textId="77777777" w:rsidR="00DD5427" w:rsidRDefault="00DD5427" w:rsidP="00AD44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388BEF3" w14:textId="77777777" w:rsidR="00DD5427" w:rsidRPr="00BD0160" w:rsidRDefault="00DD5427" w:rsidP="00AD442B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01257E8" w14:textId="076FCA8D" w:rsidR="00DD5427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6BA3054" w14:textId="56637CA0" w:rsidR="00684033" w:rsidRDefault="00684033" w:rsidP="00AD44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AC31AC7" w14:textId="77777777" w:rsidR="00DD5427" w:rsidRDefault="00DD5427" w:rsidP="00AD442B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19E70050" w14:textId="77777777" w:rsidR="00DD5427" w:rsidRPr="008B5236" w:rsidRDefault="00DD5427" w:rsidP="00AD442B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7C9E61E7" w14:textId="1F9797AB" w:rsidR="00684033" w:rsidRDefault="00DD5427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8B675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1129E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San Marcos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B675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1129E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CS1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  <w:r w:rsidR="00994711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pict w14:anchorId="7E96A3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107.25pt">
                  <v:imagedata r:id="rId9" o:title="CS1-LibraryLogo_Intials_Black"/>
                </v:shape>
              </w:pict>
            </w:r>
          </w:p>
          <w:p w14:paraId="5DF47E3A" w14:textId="079B5675" w:rsidR="00684033" w:rsidRDefault="00684033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6D5082BE" w14:textId="44B4B4B9" w:rsidR="00684033" w:rsidRDefault="00684033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6386073B" w14:textId="45906BE5" w:rsidR="00684033" w:rsidRDefault="00994711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bookmarkStart w:id="0" w:name="_GoBack"/>
            <w:bookmarkEnd w:id="0"/>
          </w:p>
          <w:p w14:paraId="7AC4B9AD" w14:textId="22640CDC" w:rsidR="00684033" w:rsidRDefault="00684033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C0730B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pict w14:anchorId="7F6009C7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54C7A839" w14:textId="455AC04F" w:rsidR="001060E1" w:rsidRPr="0008634A" w:rsidRDefault="001060E1" w:rsidP="00AD44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C7B1B04" w14:textId="77777777" w:rsidR="001060E1" w:rsidRDefault="001060E1" w:rsidP="00AD44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7E29D0B0" w:rsidR="004270FA" w:rsidRPr="00B458C4" w:rsidRDefault="004270FA" w:rsidP="00AD44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E53B8" w14:textId="77777777" w:rsidR="00C0730B" w:rsidRDefault="00C0730B" w:rsidP="00D42A2C">
      <w:r>
        <w:separator/>
      </w:r>
    </w:p>
  </w:endnote>
  <w:endnote w:type="continuationSeparator" w:id="0">
    <w:p w14:paraId="6DD15AA3" w14:textId="77777777" w:rsidR="00C0730B" w:rsidRDefault="00C0730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E8762" w14:textId="77777777" w:rsidR="00C0730B" w:rsidRDefault="00C0730B" w:rsidP="00D42A2C">
      <w:r>
        <w:separator/>
      </w:r>
    </w:p>
  </w:footnote>
  <w:footnote w:type="continuationSeparator" w:id="0">
    <w:p w14:paraId="374D69D3" w14:textId="77777777" w:rsidR="00C0730B" w:rsidRDefault="00C0730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129E4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270FA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84033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0468E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B6750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94711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442B"/>
    <w:rsid w:val="00AD7949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0730B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542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0C25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35CC-E60C-4269-A537-0024C78A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31</cp:revision>
  <cp:lastPrinted>2014-12-11T23:20:00Z</cp:lastPrinted>
  <dcterms:created xsi:type="dcterms:W3CDTF">2018-10-17T16:11:00Z</dcterms:created>
  <dcterms:modified xsi:type="dcterms:W3CDTF">2019-08-13T19:43:00Z</dcterms:modified>
</cp:coreProperties>
</file>