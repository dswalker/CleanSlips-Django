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245156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245156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Pr="00924307" w:rsidRDefault="001060E1" w:rsidP="00245156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16"/>
                <w:szCs w:val="16"/>
              </w:rPr>
            </w:pPr>
          </w:p>
          <w:p w14:paraId="3D2540FB" w14:textId="77777777" w:rsidR="001060E1" w:rsidRPr="00743980" w:rsidRDefault="001060E1" w:rsidP="00245156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77777777" w:rsidR="001060E1" w:rsidRPr="00743980" w:rsidRDefault="001060E1" w:rsidP="00245156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77777777" w:rsidR="001060E1" w:rsidRPr="00743980" w:rsidRDefault="001060E1" w:rsidP="00245156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5F69A8BB" w14:textId="77777777" w:rsidR="001060E1" w:rsidRDefault="001060E1" w:rsidP="00245156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737AEC1E" w14:textId="77777777" w:rsidR="001060E1" w:rsidRPr="00743980" w:rsidRDefault="001060E1" w:rsidP="00245156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77777777" w:rsidR="001060E1" w:rsidRDefault="001060E1" w:rsidP="00245156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EE5AEA">
              <w:rPr>
                <w:rFonts w:ascii="Tahoma" w:hAnsi="Tahoma" w:cs="Tahoma"/>
                <w:color w:val="D0202D"/>
              </w:rPr>
              <w:fldChar w:fldCharType="begin"/>
            </w:r>
            <w:r w:rsidRPr="00EE5AEA"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 w:rsidRPr="00EE5AEA"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 w:rsidRPr="00EE5AEA"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051FB2FF" w14:textId="47FCF3EB" w:rsidR="001060E1" w:rsidRDefault="001060E1" w:rsidP="00245156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2C229E3B" w14:textId="77777777" w:rsidR="001060E1" w:rsidRPr="00BD0160" w:rsidRDefault="001060E1" w:rsidP="00245156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3E1917E2" w14:textId="4966D1F6" w:rsidR="001060E1" w:rsidRDefault="001060E1" w:rsidP="00245156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 w:rsidRPr="000304E2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 w:rsidRPr="00743980">
              <w:rPr>
                <w:rFonts w:ascii="Tahoma" w:eastAsia="Calibri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0891B931" w14:textId="3034233A" w:rsidR="00924307" w:rsidRPr="000304E2" w:rsidRDefault="00924307" w:rsidP="00245156">
            <w:pPr>
              <w:ind w:left="153" w:right="153"/>
              <w:rPr>
                <w:rFonts w:ascii="Tahoma" w:hAnsi="Tahoma" w:cs="Tahoma"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Replacement Charge = $90.00</w:t>
            </w:r>
          </w:p>
          <w:p w14:paraId="4FE92E68" w14:textId="3FA639B4" w:rsidR="000304E2" w:rsidRDefault="000304E2" w:rsidP="00245156">
            <w:pPr>
              <w:ind w:left="153" w:right="153"/>
              <w:rPr>
                <w:rFonts w:ascii="Tahoma" w:eastAsia="Calibri" w:hAnsi="Tahoma" w:cs="Tahoma"/>
                <w:b/>
                <w:sz w:val="24"/>
                <w:szCs w:val="24"/>
              </w:rPr>
            </w:pPr>
          </w:p>
          <w:p w14:paraId="670073C6" w14:textId="33165BD7" w:rsidR="000304E2" w:rsidRPr="000304E2" w:rsidRDefault="000304E2" w:rsidP="00245156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  <w:r>
              <w:rPr>
                <w:rFonts w:ascii="Tahoma" w:eastAsia="Calibri" w:hAnsi="Tahoma" w:cs="Tahoma"/>
                <w:sz w:val="24"/>
                <w:szCs w:val="24"/>
              </w:rPr>
              <w:t>Notes:___________________________</w:t>
            </w:r>
          </w:p>
          <w:p w14:paraId="54223C4F" w14:textId="0070FE8C" w:rsidR="00A62629" w:rsidRDefault="001060E1" w:rsidP="006A691D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</w:t>
            </w:r>
            <w:r w:rsidRPr="00EE5AEA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:</w:t>
            </w:r>
            <w:r w:rsidR="009F7787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</w:t>
            </w:r>
            <w:r w:rsidR="000304E2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</w:t>
            </w:r>
            <w:r w:rsidR="006A691D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(MFL)</w:t>
            </w:r>
          </w:p>
          <w:p w14:paraId="2041D9F3" w14:textId="77777777" w:rsidR="00924307" w:rsidRPr="00924307" w:rsidRDefault="00924307" w:rsidP="00924307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16"/>
                <w:szCs w:val="16"/>
              </w:rPr>
            </w:pPr>
          </w:p>
          <w:p w14:paraId="3C84B199" w14:textId="22EAAE5C" w:rsidR="00924307" w:rsidRDefault="006A179E" w:rsidP="00245156">
            <w:pPr>
              <w:jc w:val="center"/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</w:pPr>
            <w:r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  <w:pict w14:anchorId="775A993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0.25pt;height:140.25pt">
                  <v:imagedata r:id="rId9" o:title="MLML logo round"/>
                </v:shape>
              </w:pict>
            </w:r>
          </w:p>
          <w:p w14:paraId="202FC183" w14:textId="77777777" w:rsidR="006A179E" w:rsidRDefault="006A179E" w:rsidP="00245156">
            <w:pPr>
              <w:jc w:val="center"/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</w:pPr>
          </w:p>
          <w:p w14:paraId="4D6BC878" w14:textId="0C287E92" w:rsidR="00924307" w:rsidRPr="00924307" w:rsidRDefault="006A179E" w:rsidP="00245156">
            <w:pPr>
              <w:contextualSpacing/>
              <w:jc w:val="center"/>
              <w:rPr>
                <w:rFonts w:ascii="Tahoma" w:hAnsi="Tahoma" w:cs="Tahoma"/>
                <w:b/>
                <w:noProof/>
                <w:color w:val="FF0000"/>
                <w:sz w:val="16"/>
                <w:szCs w:val="16"/>
              </w:rPr>
            </w:pPr>
            <w:r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 Book Strap</w:t>
            </w:r>
            <w:bookmarkStart w:id="0" w:name="_GoBack"/>
            <w:bookmarkEnd w:id="0"/>
          </w:p>
          <w:p w14:paraId="74FFC86F" w14:textId="3743BBB4" w:rsidR="00A62629" w:rsidRDefault="0052510B" w:rsidP="00245156">
            <w:pPr>
              <w:jc w:val="center"/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</w:pPr>
            <w:r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  <w:pict w14:anchorId="674F112B">
                <v:shape id="_x0000_i1026" type="#_x0000_t75" style="width:213pt;height:108pt">
                  <v:imagedata r:id="rId10" o:title="New_item_condition strap"/>
                </v:shape>
              </w:pict>
            </w:r>
          </w:p>
          <w:p w14:paraId="0A8D63EF" w14:textId="6CE8ABA5" w:rsidR="00924307" w:rsidRPr="00B458C4" w:rsidRDefault="00924307" w:rsidP="00245156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5A514E" w14:textId="77777777" w:rsidR="0052510B" w:rsidRDefault="0052510B" w:rsidP="00D42A2C">
      <w:r>
        <w:separator/>
      </w:r>
    </w:p>
  </w:endnote>
  <w:endnote w:type="continuationSeparator" w:id="0">
    <w:p w14:paraId="76AF735E" w14:textId="77777777" w:rsidR="0052510B" w:rsidRDefault="0052510B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A6AA91" w14:textId="77777777" w:rsidR="0052510B" w:rsidRDefault="0052510B" w:rsidP="00D42A2C">
      <w:r>
        <w:separator/>
      </w:r>
    </w:p>
  </w:footnote>
  <w:footnote w:type="continuationSeparator" w:id="0">
    <w:p w14:paraId="396D7E7B" w14:textId="77777777" w:rsidR="0052510B" w:rsidRDefault="0052510B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04E2"/>
    <w:rsid w:val="00033385"/>
    <w:rsid w:val="0003745E"/>
    <w:rsid w:val="00042B0A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B3C43"/>
    <w:rsid w:val="001B4B17"/>
    <w:rsid w:val="001C1C39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45156"/>
    <w:rsid w:val="0026122A"/>
    <w:rsid w:val="0026771E"/>
    <w:rsid w:val="002863E9"/>
    <w:rsid w:val="002A0AD4"/>
    <w:rsid w:val="002A3E31"/>
    <w:rsid w:val="002B5CF9"/>
    <w:rsid w:val="002C1298"/>
    <w:rsid w:val="002C4550"/>
    <w:rsid w:val="002C53FA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2510B"/>
    <w:rsid w:val="00552DAF"/>
    <w:rsid w:val="00580393"/>
    <w:rsid w:val="00584F0B"/>
    <w:rsid w:val="005851BD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972FB"/>
    <w:rsid w:val="006A179E"/>
    <w:rsid w:val="006A691D"/>
    <w:rsid w:val="006B196F"/>
    <w:rsid w:val="006B78B3"/>
    <w:rsid w:val="006C46F8"/>
    <w:rsid w:val="006E3137"/>
    <w:rsid w:val="006E6D24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B297F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24307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051AE"/>
    <w:rsid w:val="00A152D2"/>
    <w:rsid w:val="00A15918"/>
    <w:rsid w:val="00A1600C"/>
    <w:rsid w:val="00A21A0C"/>
    <w:rsid w:val="00A424EB"/>
    <w:rsid w:val="00A46396"/>
    <w:rsid w:val="00A56955"/>
    <w:rsid w:val="00A62629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9DD74-5223-4156-9837-852714B92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63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34</cp:revision>
  <cp:lastPrinted>2014-12-11T23:20:00Z</cp:lastPrinted>
  <dcterms:created xsi:type="dcterms:W3CDTF">2018-10-17T16:11:00Z</dcterms:created>
  <dcterms:modified xsi:type="dcterms:W3CDTF">2019-08-13T19:49:00Z</dcterms:modified>
</cp:coreProperties>
</file>